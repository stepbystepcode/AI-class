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675B7" w14:textId="77777777" w:rsidR="00695025" w:rsidRDefault="00695025">
      <w:pPr>
        <w:jc w:val="center"/>
        <w:rPr>
          <w:rFonts w:ascii="Microsoft Sans Serif" w:eastAsia="KaiTi_GB2312" w:hAnsi="Microsoft Sans Serif" w:cs="Microsoft Sans Serif"/>
          <w:sz w:val="30"/>
          <w:szCs w:val="30"/>
        </w:rPr>
      </w:pPr>
      <w:r>
        <w:rPr>
          <w:rFonts w:ascii="Microsoft Sans Serif" w:eastAsia="KaiTi_GB2312" w:hAnsi="Microsoft Sans Serif" w:cs="Microsoft Sans Serif"/>
          <w:spacing w:val="66"/>
          <w:sz w:val="30"/>
          <w:szCs w:val="30"/>
        </w:rPr>
        <w:t>山西大学计算机与信息技术学</w:t>
      </w:r>
      <w:r>
        <w:rPr>
          <w:rFonts w:ascii="Microsoft Sans Serif" w:eastAsia="KaiTi_GB2312" w:hAnsi="Microsoft Sans Serif" w:cs="Microsoft Sans Serif"/>
          <w:sz w:val="30"/>
          <w:szCs w:val="30"/>
        </w:rPr>
        <w:t>院</w:t>
      </w:r>
    </w:p>
    <w:p w14:paraId="70DEEA4F" w14:textId="77777777" w:rsidR="00695025" w:rsidRDefault="00695025">
      <w:pPr>
        <w:jc w:val="center"/>
        <w:rPr>
          <w:rFonts w:ascii="Microsoft Sans Serif" w:hAnsi="Microsoft Sans Serif" w:cs="Microsoft Sans Serif"/>
          <w:b/>
          <w:sz w:val="36"/>
          <w:szCs w:val="36"/>
        </w:rPr>
      </w:pPr>
      <w:r>
        <w:rPr>
          <w:rFonts w:ascii="Microsoft Sans Serif" w:hAnsi="Microsoft Sans Serif" w:cs="Microsoft Sans Serif"/>
          <w:b/>
          <w:spacing w:val="344"/>
          <w:sz w:val="36"/>
          <w:szCs w:val="36"/>
        </w:rPr>
        <w:t>实验报</w:t>
      </w:r>
      <w:r>
        <w:rPr>
          <w:rFonts w:ascii="Microsoft Sans Serif" w:hAnsi="Microsoft Sans Serif" w:cs="Microsoft Sans Serif"/>
          <w:b/>
          <w:sz w:val="36"/>
          <w:szCs w:val="36"/>
        </w:rPr>
        <w:t>告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1"/>
        <w:gridCol w:w="1523"/>
        <w:gridCol w:w="1299"/>
        <w:gridCol w:w="2439"/>
        <w:gridCol w:w="1121"/>
        <w:gridCol w:w="1180"/>
        <w:gridCol w:w="2046"/>
      </w:tblGrid>
      <w:tr w:rsidR="00695025" w14:paraId="52E10B70" w14:textId="77777777">
        <w:trPr>
          <w:trHeight w:val="453"/>
          <w:jc w:val="center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2CFCA37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姓</w:t>
            </w:r>
            <w:r>
              <w:rPr>
                <w:rFonts w:ascii="Microsoft Sans Serif" w:hAnsi="Microsoft Sans Serif" w:cs="Microsoft Sans Serif"/>
                <w:sz w:val="18"/>
                <w:szCs w:val="18"/>
              </w:rPr>
              <w:t xml:space="preserve">    </w:t>
            </w:r>
            <w:r>
              <w:rPr>
                <w:rFonts w:ascii="Microsoft Sans Serif" w:hAnsi="Microsoft Sans Serif" w:cs="Microsoft Sans Serif"/>
                <w:sz w:val="18"/>
                <w:szCs w:val="18"/>
              </w:rPr>
              <w:t>名</w:t>
            </w:r>
          </w:p>
        </w:tc>
        <w:tc>
          <w:tcPr>
            <w:tcW w:w="152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8D8103" w14:textId="66059751" w:rsidR="00695025" w:rsidRDefault="0030213F">
            <w:pPr>
              <w:rPr>
                <w:rFonts w:ascii="SimSun" w:hAnsi="SimSun" w:cs="Microsoft Sans Serif"/>
                <w:spacing w:val="12"/>
                <w:szCs w:val="21"/>
              </w:rPr>
            </w:pPr>
            <w:r>
              <w:rPr>
                <w:rFonts w:ascii="SimSun" w:hAnsi="SimSun" w:cs="Microsoft Sans Serif" w:hint="eastAsia"/>
                <w:spacing w:val="12"/>
                <w:szCs w:val="21"/>
              </w:rPr>
              <w:t>李京</w:t>
            </w:r>
          </w:p>
        </w:tc>
        <w:tc>
          <w:tcPr>
            <w:tcW w:w="129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9B328C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学</w:t>
            </w:r>
            <w:r>
              <w:rPr>
                <w:rFonts w:ascii="Microsoft Sans Serif" w:hAnsi="Microsoft Sans Serif" w:cs="Microsoft Sans Serif"/>
                <w:sz w:val="18"/>
                <w:szCs w:val="18"/>
              </w:rPr>
              <w:t xml:space="preserve">    </w:t>
            </w:r>
            <w:r>
              <w:rPr>
                <w:rFonts w:ascii="Microsoft Sans Serif" w:hAnsi="Microsoft Sans Serif" w:cs="Microsoft Sans Serif"/>
                <w:sz w:val="18"/>
                <w:szCs w:val="18"/>
              </w:rPr>
              <w:t>号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EEF243" w14:textId="31F0D89F" w:rsidR="00695025" w:rsidRDefault="0030213F">
            <w:pPr>
              <w:jc w:val="center"/>
              <w:rPr>
                <w:w w:val="80"/>
                <w:sz w:val="24"/>
                <w:szCs w:val="24"/>
              </w:rPr>
            </w:pPr>
            <w:r>
              <w:rPr>
                <w:rFonts w:hint="eastAsia"/>
                <w:w w:val="80"/>
                <w:sz w:val="24"/>
                <w:szCs w:val="24"/>
              </w:rPr>
              <w:t>202202501110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C02A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专业班级</w:t>
            </w:r>
          </w:p>
        </w:tc>
        <w:tc>
          <w:tcPr>
            <w:tcW w:w="3226" w:type="dxa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7690491" w14:textId="6F8BCCEE" w:rsidR="00695025" w:rsidRDefault="0030213F">
            <w:pPr>
              <w:jc w:val="center"/>
              <w:rPr>
                <w:rFonts w:ascii="Microsoft Sans Serif" w:eastAsia="KaiTi_GB2312" w:hAnsi="Microsoft Sans Serif" w:cs="Microsoft Sans Serif"/>
                <w:sz w:val="18"/>
                <w:szCs w:val="18"/>
              </w:rPr>
            </w:pPr>
            <w:r>
              <w:rPr>
                <w:rFonts w:ascii="Microsoft Sans Serif" w:eastAsia="KaiTi_GB2312" w:hAnsi="Microsoft Sans Serif" w:cs="Microsoft Sans Serif" w:hint="eastAsia"/>
                <w:sz w:val="18"/>
                <w:szCs w:val="18"/>
              </w:rPr>
              <w:t>计算机科学与技术</w:t>
            </w:r>
            <w:r>
              <w:rPr>
                <w:rFonts w:ascii="Microsoft Sans Serif" w:eastAsia="KaiTi_GB2312" w:hAnsi="Microsoft Sans Serif" w:cs="Microsoft Sans Serif" w:hint="eastAsia"/>
                <w:sz w:val="18"/>
                <w:szCs w:val="18"/>
              </w:rPr>
              <w:t>2202</w:t>
            </w:r>
          </w:p>
        </w:tc>
      </w:tr>
      <w:tr w:rsidR="00695025" w14:paraId="2F3DF8B6" w14:textId="77777777">
        <w:trPr>
          <w:trHeight w:val="453"/>
          <w:jc w:val="center"/>
        </w:trPr>
        <w:tc>
          <w:tcPr>
            <w:tcW w:w="1221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E809C95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课程名称</w:t>
            </w:r>
          </w:p>
        </w:tc>
        <w:tc>
          <w:tcPr>
            <w:tcW w:w="6382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3D240" w14:textId="77777777" w:rsidR="00695025" w:rsidRDefault="00804C35">
            <w:pPr>
              <w:jc w:val="center"/>
              <w:rPr>
                <w:rFonts w:ascii="Microsoft Sans Serif" w:eastAsia="KaiTi_GB2312" w:hAnsi="Microsoft Sans Serif" w:cs="Microsoft Sans Serif"/>
                <w:sz w:val="18"/>
                <w:szCs w:val="18"/>
              </w:rPr>
            </w:pPr>
            <w:r>
              <w:rPr>
                <w:rFonts w:ascii="SimSun" w:hAnsi="SimSun" w:cs="Microsoft Sans Serif" w:hint="eastAsia"/>
                <w:spacing w:val="12"/>
                <w:szCs w:val="21"/>
              </w:rPr>
              <w:t>人工智能</w:t>
            </w:r>
          </w:p>
        </w:tc>
        <w:tc>
          <w:tcPr>
            <w:tcW w:w="11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A5BE15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实验</w:t>
            </w:r>
            <w:r>
              <w:rPr>
                <w:rFonts w:ascii="Microsoft Sans Serif" w:hAnsi="Microsoft Sans Serif" w:cs="Microsoft Sans Serif"/>
                <w:sz w:val="18"/>
                <w:szCs w:val="18"/>
              </w:rPr>
              <w:t>日期</w:t>
            </w:r>
          </w:p>
        </w:tc>
        <w:tc>
          <w:tcPr>
            <w:tcW w:w="204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97A2DDC" w14:textId="3D132654" w:rsidR="00695025" w:rsidRDefault="0030213F">
            <w:pPr>
              <w:jc w:val="center"/>
              <w:rPr>
                <w:rFonts w:ascii="Microsoft Sans Serif" w:eastAsia="KaiTi_GB2312" w:hAnsi="Microsoft Sans Serif" w:cs="Microsoft Sans Serif" w:hint="eastAsia"/>
                <w:sz w:val="18"/>
                <w:szCs w:val="18"/>
              </w:rPr>
            </w:pPr>
            <w:r>
              <w:rPr>
                <w:rFonts w:ascii="Microsoft Sans Serif" w:eastAsia="KaiTi_GB2312" w:hAnsi="Microsoft Sans Serif" w:cs="Microsoft Sans Serif" w:hint="eastAsia"/>
                <w:sz w:val="18"/>
                <w:szCs w:val="18"/>
              </w:rPr>
              <w:t>2024.</w:t>
            </w:r>
            <w:r w:rsidR="009F5B3B">
              <w:rPr>
                <w:rFonts w:ascii="Microsoft Sans Serif" w:eastAsia="KaiTi_GB2312" w:hAnsi="Microsoft Sans Serif" w:cs="Microsoft Sans Serif" w:hint="eastAsia"/>
                <w:sz w:val="18"/>
                <w:szCs w:val="18"/>
              </w:rPr>
              <w:t>10</w:t>
            </w:r>
            <w:r>
              <w:rPr>
                <w:rFonts w:ascii="Microsoft Sans Serif" w:eastAsia="KaiTi_GB2312" w:hAnsi="Microsoft Sans Serif" w:cs="Microsoft Sans Serif" w:hint="eastAsia"/>
                <w:sz w:val="18"/>
                <w:szCs w:val="18"/>
              </w:rPr>
              <w:t>.</w:t>
            </w:r>
            <w:r w:rsidR="009F5B3B">
              <w:rPr>
                <w:rFonts w:ascii="Microsoft Sans Serif" w:eastAsia="KaiTi_GB2312" w:hAnsi="Microsoft Sans Serif" w:cs="Microsoft Sans Serif" w:hint="eastAsia"/>
                <w:sz w:val="18"/>
                <w:szCs w:val="18"/>
              </w:rPr>
              <w:t>14</w:t>
            </w:r>
          </w:p>
        </w:tc>
      </w:tr>
      <w:tr w:rsidR="00695025" w14:paraId="2F785B03" w14:textId="77777777">
        <w:trPr>
          <w:trHeight w:val="453"/>
          <w:jc w:val="center"/>
        </w:trPr>
        <w:tc>
          <w:tcPr>
            <w:tcW w:w="1221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77B22E6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成</w:t>
            </w:r>
            <w:r>
              <w:rPr>
                <w:rFonts w:ascii="Microsoft Sans Serif" w:hAnsi="Microsoft Sans Serif" w:cs="Microsoft Sans Serif"/>
                <w:sz w:val="18"/>
                <w:szCs w:val="18"/>
              </w:rPr>
              <w:t xml:space="preserve">    </w:t>
            </w:r>
            <w:r>
              <w:rPr>
                <w:rFonts w:ascii="Microsoft Sans Serif" w:hAnsi="Microsoft Sans Serif" w:cs="Microsoft Sans Serif"/>
                <w:sz w:val="18"/>
                <w:szCs w:val="18"/>
              </w:rPr>
              <w:t>绩</w:t>
            </w:r>
          </w:p>
        </w:tc>
        <w:tc>
          <w:tcPr>
            <w:tcW w:w="15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F6C804" w14:textId="77777777" w:rsidR="00695025" w:rsidRDefault="00695025">
            <w:pPr>
              <w:jc w:val="center"/>
              <w:rPr>
                <w:rFonts w:ascii="Microsoft Sans Serif" w:eastAsia="KaiTi_GB2312" w:hAnsi="Microsoft Sans Serif" w:cs="Microsoft Sans Serif"/>
                <w:sz w:val="18"/>
                <w:szCs w:val="18"/>
              </w:rPr>
            </w:pP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4220A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指导教师</w:t>
            </w:r>
          </w:p>
        </w:tc>
        <w:tc>
          <w:tcPr>
            <w:tcW w:w="35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7A9247" w14:textId="725FC642" w:rsidR="00695025" w:rsidRDefault="000F7124">
            <w:pPr>
              <w:jc w:val="center"/>
              <w:rPr>
                <w:rFonts w:ascii="Microsoft Sans Serif" w:eastAsia="KaiTi_GB2312" w:hAnsi="Microsoft Sans Serif" w:cs="Microsoft Sans Serif"/>
                <w:sz w:val="18"/>
                <w:szCs w:val="18"/>
              </w:rPr>
            </w:pPr>
            <w:r>
              <w:rPr>
                <w:rFonts w:ascii="Microsoft Sans Serif" w:eastAsia="KaiTi_GB2312" w:hAnsi="Microsoft Sans Serif" w:cs="Microsoft Sans Serif" w:hint="eastAsia"/>
                <w:sz w:val="18"/>
                <w:szCs w:val="18"/>
              </w:rPr>
              <w:t>李琳</w:t>
            </w:r>
          </w:p>
        </w:tc>
        <w:tc>
          <w:tcPr>
            <w:tcW w:w="11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A93EB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批改日期</w:t>
            </w:r>
          </w:p>
        </w:tc>
        <w:tc>
          <w:tcPr>
            <w:tcW w:w="204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0198E64" w14:textId="77777777" w:rsidR="00695025" w:rsidRDefault="00695025">
            <w:pPr>
              <w:jc w:val="center"/>
              <w:rPr>
                <w:rFonts w:ascii="Microsoft Sans Serif" w:eastAsia="KaiTi_GB2312" w:hAnsi="Microsoft Sans Serif" w:cs="Microsoft Sans Serif"/>
                <w:sz w:val="18"/>
                <w:szCs w:val="18"/>
              </w:rPr>
            </w:pPr>
          </w:p>
        </w:tc>
      </w:tr>
      <w:tr w:rsidR="00695025" w14:paraId="10363202" w14:textId="77777777">
        <w:trPr>
          <w:trHeight w:val="453"/>
          <w:jc w:val="center"/>
        </w:trPr>
        <w:tc>
          <w:tcPr>
            <w:tcW w:w="2744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7483CE9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pacing w:val="40"/>
                <w:sz w:val="18"/>
                <w:szCs w:val="18"/>
              </w:rPr>
              <w:t>实验名</w:t>
            </w:r>
            <w:r>
              <w:rPr>
                <w:rFonts w:ascii="Microsoft Sans Serif" w:hAnsi="Microsoft Sans Serif" w:cs="Microsoft Sans Serif"/>
                <w:sz w:val="18"/>
                <w:szCs w:val="18"/>
              </w:rPr>
              <w:t>称</w:t>
            </w:r>
          </w:p>
        </w:tc>
        <w:tc>
          <w:tcPr>
            <w:tcW w:w="8085" w:type="dxa"/>
            <w:gridSpan w:val="5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95580AC" w14:textId="5B527926" w:rsidR="00695025" w:rsidRDefault="00695025" w:rsidP="00C53812">
            <w:pPr>
              <w:jc w:val="center"/>
              <w:rPr>
                <w:rFonts w:ascii="SimSun" w:hAnsi="SimSun" w:cs="Microsoft Sans Serif"/>
                <w:spacing w:val="12"/>
                <w:szCs w:val="21"/>
              </w:rPr>
            </w:pPr>
            <w:bookmarkStart w:id="0" w:name="_Toc386523193"/>
            <w:r>
              <w:rPr>
                <w:rFonts w:ascii="SimSun" w:hAnsi="SimSun" w:cs="Microsoft Sans Serif" w:hint="eastAsia"/>
                <w:spacing w:val="12"/>
                <w:szCs w:val="21"/>
              </w:rPr>
              <w:t>实验</w:t>
            </w:r>
            <w:r w:rsidR="009F5B3B">
              <w:rPr>
                <w:rFonts w:ascii="SimSun" w:hAnsi="SimSun" w:cs="Microsoft Sans Serif" w:hint="eastAsia"/>
                <w:spacing w:val="12"/>
                <w:szCs w:val="21"/>
              </w:rPr>
              <w:t>三</w:t>
            </w:r>
            <w:r>
              <w:rPr>
                <w:rFonts w:ascii="SimSun" w:hAnsi="SimSun" w:cs="Microsoft Sans Serif" w:hint="eastAsia"/>
                <w:spacing w:val="12"/>
                <w:szCs w:val="21"/>
              </w:rPr>
              <w:t xml:space="preserve">  </w:t>
            </w:r>
            <w:bookmarkEnd w:id="0"/>
            <w:r w:rsidR="00680B56" w:rsidRPr="00680B56">
              <w:rPr>
                <w:rFonts w:ascii="SimSun" w:hAnsi="SimSun" w:cs="Microsoft Sans Serif"/>
                <w:spacing w:val="12"/>
                <w:szCs w:val="21"/>
              </w:rPr>
              <w:t>智能搜索技术</w:t>
            </w:r>
          </w:p>
        </w:tc>
      </w:tr>
      <w:tr w:rsidR="00695025" w14:paraId="06F8798D" w14:textId="77777777" w:rsidTr="00740C32">
        <w:trPr>
          <w:trHeight w:val="9630"/>
          <w:jc w:val="center"/>
        </w:trPr>
        <w:tc>
          <w:tcPr>
            <w:tcW w:w="10829" w:type="dxa"/>
            <w:gridSpan w:val="7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29434F" w14:textId="77777777" w:rsidR="00695025" w:rsidRPr="00E41F5C" w:rsidRDefault="00695025">
            <w:pPr>
              <w:spacing w:beforeLines="50" w:before="156"/>
              <w:rPr>
                <w:rFonts w:ascii="SimHei" w:eastAsia="SimHei" w:hAnsi="SimHei" w:cs="Microsoft Sans Serif"/>
                <w:sz w:val="28"/>
                <w:szCs w:val="28"/>
              </w:rPr>
            </w:pPr>
            <w:r w:rsidRPr="00E41F5C">
              <w:rPr>
                <w:rFonts w:ascii="SimHei" w:eastAsia="SimHei" w:hAnsi="SimHei" w:cs="Microsoft Sans Serif" w:hint="eastAsia"/>
                <w:sz w:val="28"/>
                <w:szCs w:val="28"/>
              </w:rPr>
              <w:t>一、实验目的：</w:t>
            </w:r>
          </w:p>
          <w:p w14:paraId="033FA514" w14:textId="3E5B1A68" w:rsidR="00695025" w:rsidRPr="00E41F5C" w:rsidRDefault="00695025" w:rsidP="00680B56">
            <w:pPr>
              <w:tabs>
                <w:tab w:val="left" w:pos="360"/>
              </w:tabs>
              <w:spacing w:line="360" w:lineRule="auto"/>
              <w:rPr>
                <w:rFonts w:ascii="SimSun" w:hAnsi="SimSun"/>
                <w:sz w:val="24"/>
                <w:szCs w:val="24"/>
              </w:rPr>
            </w:pPr>
            <w:r>
              <w:rPr>
                <w:rFonts w:hint="eastAsia"/>
              </w:rPr>
              <w:t xml:space="preserve">   </w:t>
            </w:r>
            <w:r w:rsidR="00680B56" w:rsidRPr="00E41F5C">
              <w:rPr>
                <w:rFonts w:ascii="SimSun" w:hAnsi="SimSun"/>
                <w:sz w:val="24"/>
                <w:szCs w:val="24"/>
              </w:rPr>
              <w:t>通过本实验，</w:t>
            </w:r>
          </w:p>
          <w:p w14:paraId="3BACA28B" w14:textId="1054ACBC" w:rsidR="00695025" w:rsidRPr="00E41F5C" w:rsidRDefault="00E41F5C" w:rsidP="00E41F5C">
            <w:pPr>
              <w:spacing w:beforeLines="50" w:before="156"/>
              <w:rPr>
                <w:rFonts w:ascii="SimHei" w:eastAsia="SimHei" w:hAnsi="SimHei" w:cs="Microsoft Sans Serif"/>
                <w:sz w:val="28"/>
                <w:szCs w:val="28"/>
              </w:rPr>
            </w:pPr>
            <w:r>
              <w:rPr>
                <w:rFonts w:ascii="SimHei" w:eastAsia="SimHei" w:hAnsi="SimHei" w:cs="Microsoft Sans Serif" w:hint="eastAsia"/>
                <w:sz w:val="28"/>
                <w:szCs w:val="28"/>
              </w:rPr>
              <w:t>二、</w:t>
            </w:r>
            <w:r w:rsidR="00695025" w:rsidRPr="00E41F5C">
              <w:rPr>
                <w:rFonts w:ascii="SimHei" w:eastAsia="SimHei" w:hAnsi="SimHei" w:cs="Microsoft Sans Serif" w:hint="eastAsia"/>
                <w:sz w:val="28"/>
                <w:szCs w:val="28"/>
              </w:rPr>
              <w:t>实验内容：</w:t>
            </w:r>
          </w:p>
          <w:p w14:paraId="219FDBCF" w14:textId="17893C07" w:rsidR="00695025" w:rsidRPr="00E41F5C" w:rsidRDefault="00695025" w:rsidP="009F5B3B">
            <w:pPr>
              <w:tabs>
                <w:tab w:val="left" w:pos="360"/>
              </w:tabs>
              <w:spacing w:line="360" w:lineRule="auto"/>
              <w:rPr>
                <w:rFonts w:ascii="SimSun" w:hAnsi="SimSun"/>
                <w:sz w:val="24"/>
                <w:szCs w:val="24"/>
              </w:rPr>
            </w:pPr>
            <w:bookmarkStart w:id="1" w:name="OLE_LINK1"/>
            <w:bookmarkStart w:id="2" w:name="OLE_LINK2"/>
            <w:r w:rsidRPr="00E41F5C">
              <w:rPr>
                <w:rFonts w:ascii="SimSun" w:hAnsi="SimSun" w:hint="eastAsia"/>
                <w:sz w:val="24"/>
                <w:szCs w:val="24"/>
              </w:rPr>
              <w:t>•</w:t>
            </w:r>
            <w:bookmarkEnd w:id="1"/>
            <w:bookmarkEnd w:id="2"/>
          </w:p>
          <w:p w14:paraId="0CC0535E" w14:textId="77777777" w:rsidR="00A67C85" w:rsidRDefault="00A67C85" w:rsidP="00A67C85">
            <w:pPr>
              <w:spacing w:beforeLines="50" w:before="156" w:afterLines="50" w:after="156"/>
              <w:rPr>
                <w:rFonts w:ascii="SimHei" w:eastAsia="SimHei" w:hAnsi="SimHei"/>
                <w:sz w:val="24"/>
                <w:szCs w:val="24"/>
              </w:rPr>
            </w:pPr>
            <w:r>
              <w:rPr>
                <w:rFonts w:ascii="SimHei" w:eastAsia="SimHei" w:hAnsi="SimHei" w:hint="eastAsia"/>
                <w:sz w:val="24"/>
                <w:szCs w:val="24"/>
              </w:rPr>
              <w:t>三</w:t>
            </w:r>
            <w:r w:rsidRPr="00E41F5C">
              <w:rPr>
                <w:rFonts w:ascii="SimHei" w:eastAsia="SimHei" w:hAnsi="SimHei" w:cs="Microsoft Sans Serif" w:hint="eastAsia"/>
                <w:sz w:val="28"/>
                <w:szCs w:val="28"/>
              </w:rPr>
              <w:t>、实验平台：</w:t>
            </w:r>
          </w:p>
          <w:p w14:paraId="494AF558" w14:textId="731317B1" w:rsidR="00804C35" w:rsidRPr="00E41F5C" w:rsidRDefault="00C0622B" w:rsidP="00E41F5C">
            <w:pPr>
              <w:tabs>
                <w:tab w:val="left" w:pos="360"/>
              </w:tabs>
              <w:spacing w:line="360" w:lineRule="auto"/>
              <w:rPr>
                <w:rFonts w:ascii="SimSun" w:hAnsi="SimSun"/>
                <w:sz w:val="24"/>
                <w:szCs w:val="24"/>
              </w:rPr>
            </w:pPr>
            <w:r w:rsidRPr="00E41F5C">
              <w:rPr>
                <w:rFonts w:ascii="SimSun" w:hAnsi="SimSun" w:hint="eastAsia"/>
                <w:sz w:val="24"/>
                <w:szCs w:val="24"/>
              </w:rPr>
              <w:t>MacBook Air M3</w:t>
            </w:r>
          </w:p>
          <w:p w14:paraId="70B3971D" w14:textId="23CA7080" w:rsidR="0030213F" w:rsidRPr="00E41F5C" w:rsidRDefault="0030213F" w:rsidP="00E41F5C">
            <w:pPr>
              <w:tabs>
                <w:tab w:val="left" w:pos="360"/>
              </w:tabs>
              <w:spacing w:line="360" w:lineRule="auto"/>
              <w:rPr>
                <w:rFonts w:ascii="SimSun" w:hAnsi="SimSun"/>
                <w:sz w:val="24"/>
                <w:szCs w:val="24"/>
              </w:rPr>
            </w:pPr>
            <w:r w:rsidRPr="00E41F5C">
              <w:rPr>
                <w:rFonts w:ascii="SimSun" w:hAnsi="SimSun" w:hint="eastAsia"/>
                <w:sz w:val="24"/>
                <w:szCs w:val="24"/>
              </w:rPr>
              <w:t>Microsoft Visual Studio Code</w:t>
            </w:r>
          </w:p>
          <w:p w14:paraId="22AAE19C" w14:textId="650739B6" w:rsidR="00E7592C" w:rsidRPr="00E41F5C" w:rsidRDefault="00E7592C" w:rsidP="00E41F5C">
            <w:pPr>
              <w:tabs>
                <w:tab w:val="left" w:pos="360"/>
              </w:tabs>
              <w:spacing w:line="360" w:lineRule="auto"/>
              <w:rPr>
                <w:rFonts w:ascii="SimSun" w:hAnsi="SimSun"/>
                <w:sz w:val="24"/>
                <w:szCs w:val="24"/>
              </w:rPr>
            </w:pPr>
            <w:r w:rsidRPr="00E41F5C">
              <w:rPr>
                <w:rFonts w:ascii="SimSun" w:hAnsi="SimSun"/>
                <w:sz w:val="24"/>
                <w:szCs w:val="24"/>
              </w:rPr>
              <w:t>Mamba</w:t>
            </w:r>
            <w:r w:rsidRPr="00E41F5C">
              <w:rPr>
                <w:rFonts w:ascii="SimSun" w:hAnsi="SimSun" w:hint="eastAsia"/>
                <w:sz w:val="24"/>
                <w:szCs w:val="24"/>
              </w:rPr>
              <w:t xml:space="preserve"> environment</w:t>
            </w:r>
            <w:r w:rsidRPr="00E41F5C">
              <w:rPr>
                <w:rFonts w:ascii="SimSun" w:hAnsi="SimSun"/>
                <w:sz w:val="24"/>
                <w:szCs w:val="24"/>
              </w:rPr>
              <w:t xml:space="preserve"> </w:t>
            </w:r>
            <w:r w:rsidRPr="00E41F5C">
              <w:rPr>
                <w:rFonts w:ascii="SimSun" w:hAnsi="SimSun" w:hint="eastAsia"/>
                <w:sz w:val="24"/>
                <w:szCs w:val="24"/>
              </w:rPr>
              <w:t>+</w:t>
            </w:r>
            <w:r w:rsidRPr="00E41F5C">
              <w:rPr>
                <w:rFonts w:ascii="SimSun" w:hAnsi="SimSun"/>
                <w:sz w:val="24"/>
                <w:szCs w:val="24"/>
              </w:rPr>
              <w:t xml:space="preserve"> </w:t>
            </w:r>
            <w:r w:rsidRPr="00E41F5C">
              <w:rPr>
                <w:rFonts w:ascii="SimSun" w:hAnsi="SimSun" w:hint="eastAsia"/>
                <w:sz w:val="24"/>
                <w:szCs w:val="24"/>
              </w:rPr>
              <w:t>python</w:t>
            </w:r>
            <w:r w:rsidRPr="00E41F5C">
              <w:rPr>
                <w:rFonts w:ascii="SimSun" w:hAnsi="SimSun"/>
                <w:sz w:val="24"/>
                <w:szCs w:val="24"/>
              </w:rPr>
              <w:t xml:space="preserve"> </w:t>
            </w:r>
            <w:r w:rsidRPr="00E41F5C">
              <w:rPr>
                <w:rFonts w:ascii="SimSun" w:hAnsi="SimSun" w:hint="eastAsia"/>
                <w:sz w:val="24"/>
                <w:szCs w:val="24"/>
              </w:rPr>
              <w:t>3.12</w:t>
            </w:r>
            <w:r w:rsidRPr="00E41F5C">
              <w:rPr>
                <w:rFonts w:ascii="SimSun" w:hAnsi="SimSun"/>
                <w:sz w:val="24"/>
                <w:szCs w:val="24"/>
              </w:rPr>
              <w:t>.</w:t>
            </w:r>
            <w:r w:rsidRPr="00E41F5C">
              <w:rPr>
                <w:rFonts w:ascii="SimSun" w:hAnsi="SimSun" w:hint="eastAsia"/>
                <w:sz w:val="24"/>
                <w:szCs w:val="24"/>
              </w:rPr>
              <w:t>6</w:t>
            </w:r>
          </w:p>
          <w:p w14:paraId="5BB313A6" w14:textId="77777777" w:rsidR="00A67C85" w:rsidRPr="00E41F5C" w:rsidRDefault="00A67C85" w:rsidP="00E41F5C">
            <w:pPr>
              <w:spacing w:beforeLines="50" w:before="156"/>
              <w:rPr>
                <w:rFonts w:ascii="SimHei" w:eastAsia="SimHei" w:hAnsi="SimHei" w:cs="Microsoft Sans Serif"/>
                <w:sz w:val="28"/>
                <w:szCs w:val="28"/>
              </w:rPr>
            </w:pPr>
            <w:r w:rsidRPr="00E41F5C">
              <w:rPr>
                <w:rFonts w:ascii="SimHei" w:eastAsia="SimHei" w:hAnsi="SimHei" w:cs="Microsoft Sans Serif" w:hint="eastAsia"/>
                <w:sz w:val="28"/>
                <w:szCs w:val="28"/>
              </w:rPr>
              <w:t>四、实验步骤：</w:t>
            </w:r>
          </w:p>
          <w:p w14:paraId="0CED1A8C" w14:textId="73B8DC4B" w:rsidR="00E7592C" w:rsidRPr="00E41F5C" w:rsidRDefault="00680B56" w:rsidP="009F5B3B">
            <w:pPr>
              <w:tabs>
                <w:tab w:val="left" w:pos="360"/>
              </w:tabs>
              <w:spacing w:line="360" w:lineRule="auto"/>
              <w:rPr>
                <w:rFonts w:ascii="SimSun" w:hAnsi="SimSun"/>
                <w:sz w:val="24"/>
                <w:szCs w:val="24"/>
              </w:rPr>
            </w:pPr>
            <w:r w:rsidRPr="00E41F5C">
              <w:rPr>
                <w:rFonts w:ascii="SimSun" w:hAnsi="SimSun" w:hint="eastAsia"/>
                <w:sz w:val="24"/>
                <w:szCs w:val="24"/>
              </w:rPr>
              <w:t>D</w:t>
            </w:r>
          </w:p>
          <w:p w14:paraId="0B6B63D9" w14:textId="77777777" w:rsidR="004270AF" w:rsidRDefault="004270AF" w:rsidP="009F5B3B">
            <w:pPr>
              <w:spacing w:beforeLines="50" w:before="156" w:afterLines="50" w:after="156"/>
              <w:rPr>
                <w:rFonts w:ascii="SimHei" w:eastAsia="SimHei" w:hAnsi="SimHei"/>
                <w:sz w:val="24"/>
                <w:szCs w:val="24"/>
              </w:rPr>
            </w:pPr>
          </w:p>
          <w:p w14:paraId="2A2C0471" w14:textId="29963254" w:rsidR="000E0C43" w:rsidRPr="00E41F5C" w:rsidRDefault="00A67C85" w:rsidP="00E41F5C">
            <w:pPr>
              <w:spacing w:beforeLines="50" w:before="156"/>
              <w:rPr>
                <w:rFonts w:ascii="SimHei" w:eastAsia="SimHei" w:hAnsi="SimHei" w:cs="Microsoft Sans Serif"/>
                <w:sz w:val="28"/>
                <w:szCs w:val="28"/>
              </w:rPr>
            </w:pPr>
            <w:r w:rsidRPr="00E41F5C">
              <w:rPr>
                <w:rFonts w:ascii="SimHei" w:eastAsia="SimHei" w:hAnsi="SimHei" w:cs="Microsoft Sans Serif" w:hint="eastAsia"/>
                <w:sz w:val="28"/>
                <w:szCs w:val="28"/>
              </w:rPr>
              <w:t>五、实验结果：</w:t>
            </w:r>
          </w:p>
          <w:p w14:paraId="7316726C" w14:textId="40E0EF52" w:rsidR="0030213F" w:rsidRDefault="0030213F" w:rsidP="00A67C85">
            <w:pPr>
              <w:spacing w:beforeLines="50" w:before="156" w:afterLines="50" w:after="156"/>
              <w:rPr>
                <w:rFonts w:ascii="SimHei" w:eastAsia="SimHei" w:hAnsi="SimHei"/>
                <w:sz w:val="24"/>
                <w:szCs w:val="24"/>
              </w:rPr>
            </w:pPr>
          </w:p>
          <w:p w14:paraId="1EFEC16D" w14:textId="1049F3A2" w:rsidR="00E7592C" w:rsidRDefault="00E7592C" w:rsidP="00A67C85">
            <w:pPr>
              <w:spacing w:beforeLines="50" w:before="156" w:afterLines="50" w:after="156"/>
              <w:rPr>
                <w:rFonts w:ascii="SimHei" w:eastAsia="SimHei" w:hAnsi="SimHei"/>
                <w:sz w:val="24"/>
                <w:szCs w:val="24"/>
              </w:rPr>
            </w:pPr>
          </w:p>
          <w:p w14:paraId="1C1D5343" w14:textId="77777777" w:rsidR="00695025" w:rsidRPr="00E41F5C" w:rsidRDefault="00A67C85" w:rsidP="00A67C85">
            <w:pPr>
              <w:spacing w:beforeLines="50" w:before="156" w:afterLines="50" w:after="156"/>
              <w:rPr>
                <w:rFonts w:ascii="SimHei" w:eastAsia="SimHei" w:hAnsi="SimHei"/>
                <w:sz w:val="28"/>
                <w:szCs w:val="28"/>
              </w:rPr>
            </w:pPr>
            <w:r w:rsidRPr="00E41F5C">
              <w:rPr>
                <w:rFonts w:ascii="SimHei" w:eastAsia="SimHei" w:hAnsi="SimHei" w:hint="eastAsia"/>
                <w:sz w:val="28"/>
                <w:szCs w:val="28"/>
              </w:rPr>
              <w:t>六、实验体会：</w:t>
            </w:r>
          </w:p>
          <w:p w14:paraId="7FF57168" w14:textId="3F134CA3" w:rsidR="009F5B3B" w:rsidRDefault="00C0622B" w:rsidP="009F5B3B">
            <w:pPr>
              <w:spacing w:beforeLines="50" w:before="156" w:afterLines="50" w:after="156"/>
              <w:rPr>
                <w:rFonts w:ascii="Microsoft Sans Serif" w:eastAsia="KaiTi_GB2312" w:hAnsi="Microsoft Sans Serif" w:cs="Microsoft Sans Serif"/>
                <w:sz w:val="18"/>
                <w:szCs w:val="18"/>
              </w:rPr>
            </w:pPr>
            <w:r w:rsidRPr="00E41F5C">
              <w:rPr>
                <w:rFonts w:ascii="Microsoft Sans Serif" w:eastAsia="KaiTi_GB2312" w:hAnsi="Microsoft Sans Serif" w:cs="Microsoft Sans Serif"/>
                <w:sz w:val="24"/>
                <w:szCs w:val="24"/>
              </w:rPr>
              <w:t>DFS</w:t>
            </w:r>
            <w:r w:rsidRPr="00E41F5C">
              <w:rPr>
                <w:rFonts w:ascii="Microsoft Sans Serif" w:eastAsia="KaiTi_GB2312" w:hAnsi="Microsoft Sans Serif" w:cs="Microsoft Sans Serif"/>
                <w:sz w:val="24"/>
                <w:szCs w:val="24"/>
              </w:rPr>
              <w:t>和</w:t>
            </w:r>
          </w:p>
          <w:p w14:paraId="3E5CBE2C" w14:textId="00145556" w:rsidR="00A3588F" w:rsidRDefault="00A3588F" w:rsidP="00A3588F">
            <w:pPr>
              <w:spacing w:beforeLines="50" w:before="156" w:afterLines="50" w:after="156"/>
              <w:rPr>
                <w:rFonts w:ascii="Microsoft Sans Serif" w:eastAsia="KaiTi_GB2312" w:hAnsi="Microsoft Sans Serif" w:cs="Microsoft Sans Serif"/>
                <w:sz w:val="18"/>
                <w:szCs w:val="18"/>
              </w:rPr>
            </w:pPr>
          </w:p>
        </w:tc>
      </w:tr>
      <w:tr w:rsidR="00695025" w14:paraId="0DB76073" w14:textId="77777777">
        <w:trPr>
          <w:trHeight w:val="837"/>
          <w:jc w:val="center"/>
        </w:trPr>
        <w:tc>
          <w:tcPr>
            <w:tcW w:w="122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55BC85B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lastRenderedPageBreak/>
              <w:t>教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师</w:t>
            </w:r>
          </w:p>
          <w:p w14:paraId="2D21EC07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评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语</w:t>
            </w:r>
          </w:p>
        </w:tc>
        <w:tc>
          <w:tcPr>
            <w:tcW w:w="9608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9689F63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</w:p>
        </w:tc>
      </w:tr>
    </w:tbl>
    <w:p w14:paraId="4EFBDA31" w14:textId="77777777" w:rsidR="00695025" w:rsidRDefault="00695025">
      <w:pPr>
        <w:rPr>
          <w:rFonts w:ascii="Microsoft Sans Serif" w:hAnsi="Microsoft Sans Serif" w:cs="Microsoft Sans Serif"/>
          <w:szCs w:val="21"/>
        </w:rPr>
      </w:pPr>
    </w:p>
    <w:sectPr w:rsidR="00695025">
      <w:pgSz w:w="11906" w:h="16838"/>
      <w:pgMar w:top="1440" w:right="1800" w:bottom="1440" w:left="1800" w:header="851" w:footer="992" w:gutter="284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B6A2A" w14:textId="77777777" w:rsidR="003D2A9B" w:rsidRDefault="003D2A9B" w:rsidP="005132A8">
      <w:r>
        <w:separator/>
      </w:r>
    </w:p>
  </w:endnote>
  <w:endnote w:type="continuationSeparator" w:id="0">
    <w:p w14:paraId="171E3695" w14:textId="77777777" w:rsidR="003D2A9B" w:rsidRDefault="003D2A9B" w:rsidP="00513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KaiTi_GB2312">
    <w:altName w:val="KaiTi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3DDF5" w14:textId="77777777" w:rsidR="003D2A9B" w:rsidRDefault="003D2A9B" w:rsidP="005132A8">
      <w:r>
        <w:separator/>
      </w:r>
    </w:p>
  </w:footnote>
  <w:footnote w:type="continuationSeparator" w:id="0">
    <w:p w14:paraId="2A37910A" w14:textId="77777777" w:rsidR="003D2A9B" w:rsidRDefault="003D2A9B" w:rsidP="00513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865B2"/>
    <w:multiLevelType w:val="multilevel"/>
    <w:tmpl w:val="1A9865B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decimal"/>
      <w:lvlText w:val="(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ECE7B3E"/>
    <w:multiLevelType w:val="multilevel"/>
    <w:tmpl w:val="4ECE7B3E"/>
    <w:lvl w:ilvl="0">
      <w:start w:val="1"/>
      <w:numFmt w:val="decimal"/>
      <w:lvlText w:val="(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65DA52A"/>
    <w:multiLevelType w:val="singleLevel"/>
    <w:tmpl w:val="565DA52A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565DA7DF"/>
    <w:multiLevelType w:val="singleLevel"/>
    <w:tmpl w:val="565DA7DF"/>
    <w:lvl w:ilvl="0">
      <w:start w:val="4"/>
      <w:numFmt w:val="decimal"/>
      <w:suff w:val="space"/>
      <w:lvlText w:val="%1."/>
      <w:lvlJc w:val="left"/>
    </w:lvl>
  </w:abstractNum>
  <w:abstractNum w:abstractNumId="4" w15:restartNumberingAfterBreak="0">
    <w:nsid w:val="565DA99A"/>
    <w:multiLevelType w:val="singleLevel"/>
    <w:tmpl w:val="565DA99A"/>
    <w:lvl w:ilvl="0">
      <w:start w:val="5"/>
      <w:numFmt w:val="decimal"/>
      <w:suff w:val="nothing"/>
      <w:lvlText w:val="%1、"/>
      <w:lvlJc w:val="left"/>
    </w:lvl>
  </w:abstractNum>
  <w:abstractNum w:abstractNumId="5" w15:restartNumberingAfterBreak="0">
    <w:nsid w:val="565DACC6"/>
    <w:multiLevelType w:val="singleLevel"/>
    <w:tmpl w:val="565DACC6"/>
    <w:lvl w:ilvl="0">
      <w:start w:val="6"/>
      <w:numFmt w:val="chineseCounting"/>
      <w:suff w:val="nothing"/>
      <w:lvlText w:val="%1、"/>
      <w:lvlJc w:val="left"/>
    </w:lvl>
  </w:abstractNum>
  <w:num w:numId="1" w16cid:durableId="1748109974">
    <w:abstractNumId w:val="2"/>
  </w:num>
  <w:num w:numId="2" w16cid:durableId="1391853687">
    <w:abstractNumId w:val="3"/>
  </w:num>
  <w:num w:numId="3" w16cid:durableId="1402171150">
    <w:abstractNumId w:val="4"/>
  </w:num>
  <w:num w:numId="4" w16cid:durableId="331567911">
    <w:abstractNumId w:val="0"/>
  </w:num>
  <w:num w:numId="5" w16cid:durableId="1614943871">
    <w:abstractNumId w:val="1"/>
  </w:num>
  <w:num w:numId="6" w16cid:durableId="17262200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mirrorMargin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BC"/>
    <w:rsid w:val="00016419"/>
    <w:rsid w:val="000254A1"/>
    <w:rsid w:val="000369BC"/>
    <w:rsid w:val="00040853"/>
    <w:rsid w:val="00062CAE"/>
    <w:rsid w:val="000B1B09"/>
    <w:rsid w:val="000B3109"/>
    <w:rsid w:val="000D3E79"/>
    <w:rsid w:val="000E0C43"/>
    <w:rsid w:val="000E553E"/>
    <w:rsid w:val="000F09AB"/>
    <w:rsid w:val="000F7124"/>
    <w:rsid w:val="001025DC"/>
    <w:rsid w:val="001058BB"/>
    <w:rsid w:val="0013771D"/>
    <w:rsid w:val="001415B5"/>
    <w:rsid w:val="0015201C"/>
    <w:rsid w:val="00172545"/>
    <w:rsid w:val="001D3948"/>
    <w:rsid w:val="001F588A"/>
    <w:rsid w:val="00203C69"/>
    <w:rsid w:val="0022295C"/>
    <w:rsid w:val="00222D17"/>
    <w:rsid w:val="00225C1C"/>
    <w:rsid w:val="00231C7D"/>
    <w:rsid w:val="00232D91"/>
    <w:rsid w:val="00243A8A"/>
    <w:rsid w:val="002735D1"/>
    <w:rsid w:val="00273E7D"/>
    <w:rsid w:val="0028225C"/>
    <w:rsid w:val="00283BA9"/>
    <w:rsid w:val="00287243"/>
    <w:rsid w:val="002B6EDD"/>
    <w:rsid w:val="002C6B00"/>
    <w:rsid w:val="002F2595"/>
    <w:rsid w:val="0030213F"/>
    <w:rsid w:val="00315C19"/>
    <w:rsid w:val="003177A8"/>
    <w:rsid w:val="00326A32"/>
    <w:rsid w:val="00364FDA"/>
    <w:rsid w:val="00380E62"/>
    <w:rsid w:val="00391255"/>
    <w:rsid w:val="00392FE9"/>
    <w:rsid w:val="003C790E"/>
    <w:rsid w:val="003D2A9B"/>
    <w:rsid w:val="003D5013"/>
    <w:rsid w:val="003E15E5"/>
    <w:rsid w:val="003F0488"/>
    <w:rsid w:val="003F48C8"/>
    <w:rsid w:val="003F6C30"/>
    <w:rsid w:val="004270AF"/>
    <w:rsid w:val="00453709"/>
    <w:rsid w:val="00456C4D"/>
    <w:rsid w:val="00484A16"/>
    <w:rsid w:val="004A010F"/>
    <w:rsid w:val="004F4255"/>
    <w:rsid w:val="005132A8"/>
    <w:rsid w:val="00523FAC"/>
    <w:rsid w:val="00551CB7"/>
    <w:rsid w:val="00574F5B"/>
    <w:rsid w:val="00595E86"/>
    <w:rsid w:val="005D0600"/>
    <w:rsid w:val="005E6BB6"/>
    <w:rsid w:val="005F1367"/>
    <w:rsid w:val="006216EB"/>
    <w:rsid w:val="006241C0"/>
    <w:rsid w:val="00646EE5"/>
    <w:rsid w:val="006675B2"/>
    <w:rsid w:val="00672F5C"/>
    <w:rsid w:val="00680B56"/>
    <w:rsid w:val="00684ABC"/>
    <w:rsid w:val="00686887"/>
    <w:rsid w:val="00694069"/>
    <w:rsid w:val="00695025"/>
    <w:rsid w:val="006966CB"/>
    <w:rsid w:val="006A5453"/>
    <w:rsid w:val="006C2C6F"/>
    <w:rsid w:val="006C3BB2"/>
    <w:rsid w:val="006C4022"/>
    <w:rsid w:val="006C507B"/>
    <w:rsid w:val="00714058"/>
    <w:rsid w:val="007151D2"/>
    <w:rsid w:val="00726BFF"/>
    <w:rsid w:val="007349EC"/>
    <w:rsid w:val="00740C32"/>
    <w:rsid w:val="0077544E"/>
    <w:rsid w:val="007C26DA"/>
    <w:rsid w:val="007C401E"/>
    <w:rsid w:val="00804C35"/>
    <w:rsid w:val="00812C6F"/>
    <w:rsid w:val="0081450F"/>
    <w:rsid w:val="00821A49"/>
    <w:rsid w:val="00826E63"/>
    <w:rsid w:val="00831F11"/>
    <w:rsid w:val="00875CDC"/>
    <w:rsid w:val="008A6564"/>
    <w:rsid w:val="008B1A33"/>
    <w:rsid w:val="008B76F3"/>
    <w:rsid w:val="008E69EA"/>
    <w:rsid w:val="00907328"/>
    <w:rsid w:val="00914DE0"/>
    <w:rsid w:val="009236AF"/>
    <w:rsid w:val="009255B7"/>
    <w:rsid w:val="00927966"/>
    <w:rsid w:val="009347F6"/>
    <w:rsid w:val="009670F1"/>
    <w:rsid w:val="00967287"/>
    <w:rsid w:val="009906AF"/>
    <w:rsid w:val="009D2C41"/>
    <w:rsid w:val="009D388E"/>
    <w:rsid w:val="009F5B3B"/>
    <w:rsid w:val="00A02E4A"/>
    <w:rsid w:val="00A25036"/>
    <w:rsid w:val="00A30245"/>
    <w:rsid w:val="00A329FB"/>
    <w:rsid w:val="00A3588F"/>
    <w:rsid w:val="00A41CFE"/>
    <w:rsid w:val="00A4409B"/>
    <w:rsid w:val="00A613A2"/>
    <w:rsid w:val="00A65AF1"/>
    <w:rsid w:val="00A6605E"/>
    <w:rsid w:val="00A67C85"/>
    <w:rsid w:val="00A81E07"/>
    <w:rsid w:val="00AD4C5E"/>
    <w:rsid w:val="00AD6A10"/>
    <w:rsid w:val="00AE3641"/>
    <w:rsid w:val="00AE46E8"/>
    <w:rsid w:val="00B26776"/>
    <w:rsid w:val="00B331B4"/>
    <w:rsid w:val="00B440F4"/>
    <w:rsid w:val="00B52995"/>
    <w:rsid w:val="00B5480B"/>
    <w:rsid w:val="00B63BF9"/>
    <w:rsid w:val="00B65192"/>
    <w:rsid w:val="00BA426D"/>
    <w:rsid w:val="00BC062C"/>
    <w:rsid w:val="00BC4C29"/>
    <w:rsid w:val="00BC5AF0"/>
    <w:rsid w:val="00BD5031"/>
    <w:rsid w:val="00BF414E"/>
    <w:rsid w:val="00C0622B"/>
    <w:rsid w:val="00C30987"/>
    <w:rsid w:val="00C41BDA"/>
    <w:rsid w:val="00C45C6A"/>
    <w:rsid w:val="00C53812"/>
    <w:rsid w:val="00C85EC0"/>
    <w:rsid w:val="00CA01BE"/>
    <w:rsid w:val="00CA11B7"/>
    <w:rsid w:val="00CC28E1"/>
    <w:rsid w:val="00CE44EE"/>
    <w:rsid w:val="00CF5E56"/>
    <w:rsid w:val="00D03C67"/>
    <w:rsid w:val="00D16A29"/>
    <w:rsid w:val="00D2218D"/>
    <w:rsid w:val="00D24EFE"/>
    <w:rsid w:val="00D36CE5"/>
    <w:rsid w:val="00D36F1B"/>
    <w:rsid w:val="00D83AE9"/>
    <w:rsid w:val="00DA56E1"/>
    <w:rsid w:val="00DD36CE"/>
    <w:rsid w:val="00DE3404"/>
    <w:rsid w:val="00E33E51"/>
    <w:rsid w:val="00E35BA5"/>
    <w:rsid w:val="00E41F5C"/>
    <w:rsid w:val="00E7592C"/>
    <w:rsid w:val="00E77659"/>
    <w:rsid w:val="00E86221"/>
    <w:rsid w:val="00E938C3"/>
    <w:rsid w:val="00EA0674"/>
    <w:rsid w:val="00EF531D"/>
    <w:rsid w:val="00F10310"/>
    <w:rsid w:val="00F11DC7"/>
    <w:rsid w:val="00F16822"/>
    <w:rsid w:val="00F247BA"/>
    <w:rsid w:val="00F40135"/>
    <w:rsid w:val="00F4775A"/>
    <w:rsid w:val="00F75425"/>
    <w:rsid w:val="00FC438D"/>
    <w:rsid w:val="00FE634B"/>
    <w:rsid w:val="00FF2EAE"/>
    <w:rsid w:val="029F3754"/>
    <w:rsid w:val="79E1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70444DE"/>
  <w15:chartTrackingRefBased/>
  <w15:docId w15:val="{66D5D3FB-E304-4764-B44E-B5E88CA7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widowControl/>
      <w:spacing w:before="120" w:line="252" w:lineRule="auto"/>
      <w:outlineLvl w:val="2"/>
    </w:pPr>
    <w:rPr>
      <w:rFonts w:ascii="Calibri Light" w:hAnsi="Calibri Light"/>
      <w:spacing w:val="4"/>
      <w:kern w:val="0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semiHidden/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sz w:val="18"/>
      <w:szCs w:val="18"/>
    </w:rPr>
  </w:style>
  <w:style w:type="character" w:customStyle="1" w:styleId="Heading3Char">
    <w:name w:val="Heading 3 Char"/>
    <w:link w:val="Heading3"/>
    <w:rPr>
      <w:rFonts w:ascii="Calibri Light" w:hAnsi="Calibri Light"/>
      <w:spacing w:val="4"/>
      <w:sz w:val="24"/>
      <w:szCs w:val="24"/>
    </w:rPr>
  </w:style>
  <w:style w:type="character" w:customStyle="1" w:styleId="PlainTextChar">
    <w:name w:val="Plain Text Char"/>
    <w:link w:val="PlainText"/>
    <w:rPr>
      <w:rFonts w:ascii="SimSun" w:hAnsi="Courier New" w:cs="Courier New"/>
      <w:kern w:val="2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a">
    <w:name w:val="表内容"/>
    <w:basedOn w:val="Normal"/>
    <w:pPr>
      <w:jc w:val="left"/>
    </w:pPr>
    <w:rPr>
      <w:szCs w:val="24"/>
    </w:rPr>
  </w:style>
  <w:style w:type="paragraph" w:customStyle="1" w:styleId="a0">
    <w:name w:val="表格上标"/>
    <w:basedOn w:val="Normal"/>
    <w:pPr>
      <w:spacing w:beforeLines="50" w:before="156"/>
      <w:jc w:val="center"/>
    </w:pPr>
    <w:rPr>
      <w:szCs w:val="24"/>
    </w:rPr>
  </w:style>
  <w:style w:type="paragraph" w:styleId="PlainText">
    <w:name w:val="Plain Text"/>
    <w:basedOn w:val="Normal"/>
    <w:link w:val="PlainTextChar"/>
    <w:rPr>
      <w:rFonts w:ascii="SimSun" w:hAnsi="Courier New"/>
      <w:szCs w:val="21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customStyle="1" w:styleId="a1">
    <w:name w:val="表标题"/>
    <w:basedOn w:val="Normal"/>
    <w:pPr>
      <w:jc w:val="center"/>
    </w:pPr>
    <w:rPr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mputer%20Science\SQL\&#25968;&#25454;&#24211;&#35797;&#39564;&#25253;&#21578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E:\Computer Science\SQL\数据库试验报告.dot</Template>
  <TotalTime>40</TotalTime>
  <Pages>2</Pages>
  <Words>44</Words>
  <Characters>254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山西大学计算机与信息技术学院</vt:lpstr>
    </vt:vector>
  </TitlesOfParts>
  <Company>山西大学计算机与信息技术学院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山西大学计算机与信息技术学院</dc:title>
  <dc:subject/>
  <dc:creator>Sapphire</dc:creator>
  <cp:keywords/>
  <cp:lastModifiedBy>Jing Li</cp:lastModifiedBy>
  <cp:revision>8</cp:revision>
  <cp:lastPrinted>2015-12-01T10:17:00Z</cp:lastPrinted>
  <dcterms:created xsi:type="dcterms:W3CDTF">2024-09-14T08:25:00Z</dcterms:created>
  <dcterms:modified xsi:type="dcterms:W3CDTF">2024-10-14T06:33:00Z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2024-09-14T10:13:24Z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6cd30193-a1e2-4985-94e4-4beef1cafa5f</vt:lpwstr>
  </property>
  <property fmtid="{D5CDD505-2E9C-101B-9397-08002B2CF9AE}" pid="8" name="MSIP_Label_defa4170-0d19-0005-0004-bc88714345d2_ActionId">
    <vt:lpwstr>8f09f11d-a421-4372-a601-101115ba6884</vt:lpwstr>
  </property>
  <property fmtid="{D5CDD505-2E9C-101B-9397-08002B2CF9AE}" pid="9" name="MSIP_Label_defa4170-0d19-0005-0004-bc88714345d2_ContentBits">
    <vt:lpwstr>0</vt:lpwstr>
  </property>
</Properties>
</file>