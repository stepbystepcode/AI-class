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0675B7" w14:textId="77777777" w:rsidR="00695025" w:rsidRDefault="00695025">
      <w:pPr>
        <w:jc w:val="center"/>
        <w:rPr>
          <w:rFonts w:ascii="Microsoft Sans Serif" w:eastAsia="KaiTi_GB2312" w:hAnsi="Microsoft Sans Serif" w:cs="Microsoft Sans Serif"/>
          <w:sz w:val="30"/>
          <w:szCs w:val="30"/>
        </w:rPr>
      </w:pPr>
      <w:r>
        <w:rPr>
          <w:rFonts w:ascii="Microsoft Sans Serif" w:eastAsia="KaiTi_GB2312" w:hAnsi="Microsoft Sans Serif" w:cs="Microsoft Sans Serif"/>
          <w:spacing w:val="66"/>
          <w:sz w:val="30"/>
          <w:szCs w:val="30"/>
        </w:rPr>
        <w:t>山西大学计算机与信息技术学</w:t>
      </w:r>
      <w:r>
        <w:rPr>
          <w:rFonts w:ascii="Microsoft Sans Serif" w:eastAsia="KaiTi_GB2312" w:hAnsi="Microsoft Sans Serif" w:cs="Microsoft Sans Serif"/>
          <w:sz w:val="30"/>
          <w:szCs w:val="30"/>
        </w:rPr>
        <w:t>院</w:t>
      </w:r>
    </w:p>
    <w:p w14:paraId="70DEEA4F" w14:textId="77777777" w:rsidR="00695025" w:rsidRDefault="00695025">
      <w:pPr>
        <w:jc w:val="center"/>
        <w:rPr>
          <w:rFonts w:ascii="Microsoft Sans Serif" w:hAnsi="Microsoft Sans Serif" w:cs="Microsoft Sans Serif"/>
          <w:b/>
          <w:sz w:val="36"/>
          <w:szCs w:val="36"/>
        </w:rPr>
      </w:pPr>
      <w:r>
        <w:rPr>
          <w:rFonts w:ascii="Microsoft Sans Serif" w:hAnsi="Microsoft Sans Serif" w:cs="Microsoft Sans Serif"/>
          <w:b/>
          <w:spacing w:val="344"/>
          <w:sz w:val="36"/>
          <w:szCs w:val="36"/>
        </w:rPr>
        <w:t>实验报</w:t>
      </w:r>
      <w:r>
        <w:rPr>
          <w:rFonts w:ascii="Microsoft Sans Serif" w:hAnsi="Microsoft Sans Serif" w:cs="Microsoft Sans Serif"/>
          <w:b/>
          <w:sz w:val="36"/>
          <w:szCs w:val="36"/>
        </w:rPr>
        <w:t>告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21"/>
        <w:gridCol w:w="1523"/>
        <w:gridCol w:w="1299"/>
        <w:gridCol w:w="2439"/>
        <w:gridCol w:w="1121"/>
        <w:gridCol w:w="1180"/>
        <w:gridCol w:w="2046"/>
      </w:tblGrid>
      <w:tr w:rsidR="00695025" w14:paraId="52E10B70" w14:textId="77777777">
        <w:trPr>
          <w:trHeight w:val="453"/>
          <w:jc w:val="center"/>
        </w:trPr>
        <w:tc>
          <w:tcPr>
            <w:tcW w:w="1221" w:type="dxa"/>
            <w:tcBorders>
              <w:top w:val="single" w:sz="12" w:space="0" w:color="auto"/>
              <w:left w:val="single" w:sz="12" w:space="0" w:color="auto"/>
              <w:right w:val="single" w:sz="4" w:space="0" w:color="auto"/>
            </w:tcBorders>
            <w:vAlign w:val="center"/>
          </w:tcPr>
          <w:p w14:paraId="32CFCA37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姓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 xml:space="preserve">    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>名</w:t>
            </w:r>
          </w:p>
        </w:tc>
        <w:tc>
          <w:tcPr>
            <w:tcW w:w="1523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88D8103" w14:textId="66059751" w:rsidR="00695025" w:rsidRDefault="0030213F">
            <w:pPr>
              <w:rPr>
                <w:rFonts w:ascii="SimSun" w:hAnsi="SimSun" w:cs="Microsoft Sans Serif"/>
                <w:spacing w:val="12"/>
                <w:szCs w:val="21"/>
              </w:rPr>
            </w:pPr>
            <w:r>
              <w:rPr>
                <w:rFonts w:ascii="SimSun" w:hAnsi="SimSun" w:cs="Microsoft Sans Serif" w:hint="eastAsia"/>
                <w:spacing w:val="12"/>
                <w:szCs w:val="21"/>
              </w:rPr>
              <w:t>李京</w:t>
            </w:r>
          </w:p>
        </w:tc>
        <w:tc>
          <w:tcPr>
            <w:tcW w:w="1299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9B328C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学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 xml:space="preserve">    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>号</w:t>
            </w:r>
          </w:p>
        </w:tc>
        <w:tc>
          <w:tcPr>
            <w:tcW w:w="2439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EEF243" w14:textId="31F0D89F" w:rsidR="00695025" w:rsidRDefault="0030213F">
            <w:pPr>
              <w:jc w:val="center"/>
              <w:rPr>
                <w:w w:val="80"/>
                <w:sz w:val="24"/>
                <w:szCs w:val="24"/>
              </w:rPr>
            </w:pPr>
            <w:r>
              <w:rPr>
                <w:rFonts w:hint="eastAsia"/>
                <w:w w:val="80"/>
                <w:sz w:val="24"/>
                <w:szCs w:val="24"/>
              </w:rPr>
              <w:t>202202501110</w:t>
            </w:r>
          </w:p>
        </w:tc>
        <w:tc>
          <w:tcPr>
            <w:tcW w:w="1121" w:type="dxa"/>
            <w:tcBorders>
              <w:top w:val="single" w:sz="12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4D0C02A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专业班级</w:t>
            </w:r>
          </w:p>
        </w:tc>
        <w:tc>
          <w:tcPr>
            <w:tcW w:w="3226" w:type="dxa"/>
            <w:gridSpan w:val="2"/>
            <w:tcBorders>
              <w:top w:val="single" w:sz="12" w:space="0" w:color="auto"/>
              <w:left w:val="single" w:sz="4" w:space="0" w:color="auto"/>
              <w:right w:val="single" w:sz="12" w:space="0" w:color="auto"/>
            </w:tcBorders>
            <w:vAlign w:val="center"/>
          </w:tcPr>
          <w:p w14:paraId="37690491" w14:textId="6F8BCCEE" w:rsidR="00695025" w:rsidRDefault="0030213F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  <w:r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计算机科学与技术</w:t>
            </w:r>
            <w:r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2202</w:t>
            </w:r>
          </w:p>
        </w:tc>
      </w:tr>
      <w:tr w:rsidR="00695025" w14:paraId="2F3DF8B6" w14:textId="77777777">
        <w:trPr>
          <w:trHeight w:val="453"/>
          <w:jc w:val="center"/>
        </w:trPr>
        <w:tc>
          <w:tcPr>
            <w:tcW w:w="1221" w:type="dxa"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1E809C95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课程名称</w:t>
            </w:r>
          </w:p>
        </w:tc>
        <w:tc>
          <w:tcPr>
            <w:tcW w:w="6382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703D240" w14:textId="77777777" w:rsidR="00695025" w:rsidRDefault="00804C35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  <w:r>
              <w:rPr>
                <w:rFonts w:ascii="SimSun" w:hAnsi="SimSun" w:cs="Microsoft Sans Serif" w:hint="eastAsia"/>
                <w:spacing w:val="12"/>
                <w:szCs w:val="21"/>
              </w:rPr>
              <w:t>人工智能</w:t>
            </w:r>
          </w:p>
        </w:tc>
        <w:tc>
          <w:tcPr>
            <w:tcW w:w="118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A5BE15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>实验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>日期</w:t>
            </w:r>
          </w:p>
        </w:tc>
        <w:tc>
          <w:tcPr>
            <w:tcW w:w="2046" w:type="dxa"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14:paraId="097A2DDC" w14:textId="2C864974" w:rsidR="00695025" w:rsidRDefault="0030213F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  <w:r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2024.</w:t>
            </w:r>
            <w:r w:rsidR="009F5B3B"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10</w:t>
            </w:r>
            <w:r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.</w:t>
            </w:r>
            <w:r w:rsidR="00C73F1D">
              <w:rPr>
                <w:rFonts w:ascii="Microsoft Sans Serif" w:eastAsia="KaiTi_GB2312" w:hAnsi="Microsoft Sans Serif" w:cs="Microsoft Sans Serif"/>
                <w:sz w:val="18"/>
                <w:szCs w:val="18"/>
              </w:rPr>
              <w:t>28</w:t>
            </w:r>
          </w:p>
        </w:tc>
      </w:tr>
      <w:tr w:rsidR="00695025" w14:paraId="2F785B03" w14:textId="77777777">
        <w:trPr>
          <w:trHeight w:val="453"/>
          <w:jc w:val="center"/>
        </w:trPr>
        <w:tc>
          <w:tcPr>
            <w:tcW w:w="1221" w:type="dxa"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777B22E6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成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 xml:space="preserve">    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>绩</w:t>
            </w:r>
          </w:p>
        </w:tc>
        <w:tc>
          <w:tcPr>
            <w:tcW w:w="152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F6C804" w14:textId="77777777" w:rsidR="00695025" w:rsidRDefault="00695025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</w:p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64220A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指导教师</w:t>
            </w:r>
          </w:p>
        </w:tc>
        <w:tc>
          <w:tcPr>
            <w:tcW w:w="3560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7A9247" w14:textId="725FC642" w:rsidR="00695025" w:rsidRDefault="000F7124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  <w:r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李琳</w:t>
            </w:r>
          </w:p>
        </w:tc>
        <w:tc>
          <w:tcPr>
            <w:tcW w:w="118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4A93EB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z w:val="18"/>
                <w:szCs w:val="18"/>
              </w:rPr>
              <w:t>批改日期</w:t>
            </w:r>
          </w:p>
        </w:tc>
        <w:tc>
          <w:tcPr>
            <w:tcW w:w="2046" w:type="dxa"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14:paraId="40198E64" w14:textId="77777777" w:rsidR="00695025" w:rsidRDefault="00695025">
            <w:pPr>
              <w:jc w:val="center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</w:p>
        </w:tc>
      </w:tr>
      <w:tr w:rsidR="00695025" w14:paraId="10363202" w14:textId="77777777">
        <w:trPr>
          <w:trHeight w:val="453"/>
          <w:jc w:val="center"/>
        </w:trPr>
        <w:tc>
          <w:tcPr>
            <w:tcW w:w="2744" w:type="dxa"/>
            <w:gridSpan w:val="2"/>
            <w:tcBorders>
              <w:left w:val="single" w:sz="12" w:space="0" w:color="auto"/>
              <w:right w:val="single" w:sz="4" w:space="0" w:color="auto"/>
            </w:tcBorders>
            <w:vAlign w:val="center"/>
          </w:tcPr>
          <w:p w14:paraId="37483CE9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/>
                <w:spacing w:val="40"/>
                <w:sz w:val="18"/>
                <w:szCs w:val="18"/>
              </w:rPr>
              <w:t>实验名</w:t>
            </w:r>
            <w:r>
              <w:rPr>
                <w:rFonts w:ascii="Microsoft Sans Serif" w:hAnsi="Microsoft Sans Serif" w:cs="Microsoft Sans Serif"/>
                <w:sz w:val="18"/>
                <w:szCs w:val="18"/>
              </w:rPr>
              <w:t>称</w:t>
            </w:r>
          </w:p>
        </w:tc>
        <w:tc>
          <w:tcPr>
            <w:tcW w:w="8085" w:type="dxa"/>
            <w:gridSpan w:val="5"/>
            <w:tcBorders>
              <w:left w:val="single" w:sz="4" w:space="0" w:color="auto"/>
              <w:right w:val="single" w:sz="12" w:space="0" w:color="auto"/>
            </w:tcBorders>
            <w:vAlign w:val="center"/>
          </w:tcPr>
          <w:p w14:paraId="695580AC" w14:textId="364B0E17" w:rsidR="00695025" w:rsidRDefault="00695025" w:rsidP="00C53812">
            <w:pPr>
              <w:jc w:val="center"/>
              <w:rPr>
                <w:rFonts w:ascii="SimSun" w:hAnsi="SimSun" w:cs="Microsoft Sans Serif" w:hint="eastAsia"/>
                <w:spacing w:val="12"/>
                <w:szCs w:val="21"/>
              </w:rPr>
            </w:pPr>
            <w:bookmarkStart w:id="0" w:name="_Toc386523193"/>
            <w:r>
              <w:rPr>
                <w:rFonts w:ascii="SimSun" w:hAnsi="SimSun" w:cs="Microsoft Sans Serif" w:hint="eastAsia"/>
                <w:spacing w:val="12"/>
                <w:szCs w:val="21"/>
              </w:rPr>
              <w:t>实验</w:t>
            </w:r>
            <w:r w:rsidR="00C73F1D">
              <w:rPr>
                <w:rFonts w:ascii="SimSun" w:hAnsi="SimSun" w:cs="Microsoft Sans Serif" w:hint="eastAsia"/>
                <w:spacing w:val="12"/>
                <w:szCs w:val="21"/>
              </w:rPr>
              <w:t>四</w:t>
            </w:r>
            <w:r>
              <w:rPr>
                <w:rFonts w:ascii="SimSun" w:hAnsi="SimSun" w:cs="Microsoft Sans Serif" w:hint="eastAsia"/>
                <w:spacing w:val="12"/>
                <w:szCs w:val="21"/>
              </w:rPr>
              <w:t xml:space="preserve">  </w:t>
            </w:r>
            <w:bookmarkEnd w:id="0"/>
            <w:r w:rsidR="00C73F1D">
              <w:rPr>
                <w:rFonts w:ascii="SimSun" w:hAnsi="SimSun" w:cs="Microsoft Sans Serif" w:hint="eastAsia"/>
                <w:spacing w:val="12"/>
                <w:szCs w:val="21"/>
              </w:rPr>
              <w:t>机器学习</w:t>
            </w:r>
          </w:p>
        </w:tc>
      </w:tr>
      <w:tr w:rsidR="00695025" w14:paraId="06F8798D" w14:textId="77777777" w:rsidTr="00740C32">
        <w:trPr>
          <w:trHeight w:val="9630"/>
          <w:jc w:val="center"/>
        </w:trPr>
        <w:tc>
          <w:tcPr>
            <w:tcW w:w="10829" w:type="dxa"/>
            <w:gridSpan w:val="7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A29434F" w14:textId="77777777" w:rsidR="00695025" w:rsidRPr="00E41F5C" w:rsidRDefault="00695025">
            <w:pPr>
              <w:spacing w:beforeLines="50" w:before="156"/>
              <w:rPr>
                <w:rFonts w:ascii="SimHei" w:eastAsia="SimHei" w:hAnsi="SimHei" w:cs="Microsoft Sans Serif"/>
                <w:sz w:val="28"/>
                <w:szCs w:val="28"/>
              </w:rPr>
            </w:pPr>
            <w:r w:rsidRPr="00E41F5C">
              <w:rPr>
                <w:rFonts w:ascii="SimHei" w:eastAsia="SimHei" w:hAnsi="SimHei" w:cs="Microsoft Sans Serif" w:hint="eastAsia"/>
                <w:sz w:val="28"/>
                <w:szCs w:val="28"/>
              </w:rPr>
              <w:t>一、实验目的：</w:t>
            </w:r>
          </w:p>
          <w:p w14:paraId="60F9C7D9" w14:textId="2F7DCC8E" w:rsidR="00C73F1D" w:rsidRPr="00C73F1D" w:rsidRDefault="00680B56" w:rsidP="00C73F1D">
            <w:pPr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SimSun" w:hAnsi="SimSun"/>
                <w:sz w:val="24"/>
                <w:szCs w:val="24"/>
              </w:rPr>
            </w:pPr>
            <w:r w:rsidRPr="00E41F5C">
              <w:rPr>
                <w:rFonts w:ascii="SimSun" w:hAnsi="SimSun"/>
                <w:sz w:val="24"/>
                <w:szCs w:val="24"/>
              </w:rPr>
              <w:t>通过本实验，</w:t>
            </w:r>
            <w:r w:rsidR="00C73F1D" w:rsidRPr="00C73F1D">
              <w:rPr>
                <w:rFonts w:ascii="SimSun" w:hAnsi="SimSun"/>
                <w:sz w:val="24"/>
                <w:szCs w:val="24"/>
              </w:rPr>
              <w:t>学习决策树和神经网络。</w:t>
            </w:r>
          </w:p>
          <w:p w14:paraId="033FA514" w14:textId="4A2AD544" w:rsidR="00695025" w:rsidRPr="00C73F1D" w:rsidRDefault="00C73F1D" w:rsidP="00680B56">
            <w:pPr>
              <w:numPr>
                <w:ilvl w:val="0"/>
                <w:numId w:val="9"/>
              </w:numPr>
              <w:tabs>
                <w:tab w:val="left" w:pos="360"/>
              </w:tabs>
              <w:spacing w:line="360" w:lineRule="auto"/>
              <w:rPr>
                <w:rFonts w:ascii="SimSun" w:hAnsi="SimSun" w:hint="eastAsia"/>
                <w:sz w:val="24"/>
                <w:szCs w:val="24"/>
              </w:rPr>
            </w:pPr>
            <w:r w:rsidRPr="00C73F1D">
              <w:rPr>
                <w:rFonts w:ascii="SimSun" w:hAnsi="SimSun"/>
                <w:sz w:val="24"/>
                <w:szCs w:val="24"/>
              </w:rPr>
              <w:t>构建企鹅分类和乳腺癌预测模型。</w:t>
            </w:r>
          </w:p>
          <w:p w14:paraId="3BACA28B" w14:textId="1054ACBC" w:rsidR="00695025" w:rsidRPr="00E41F5C" w:rsidRDefault="00E41F5C" w:rsidP="00E41F5C">
            <w:pPr>
              <w:spacing w:beforeLines="50" w:before="156"/>
              <w:rPr>
                <w:rFonts w:ascii="SimHei" w:eastAsia="SimHei" w:hAnsi="SimHei" w:cs="Microsoft Sans Serif"/>
                <w:sz w:val="28"/>
                <w:szCs w:val="28"/>
              </w:rPr>
            </w:pPr>
            <w:r>
              <w:rPr>
                <w:rFonts w:ascii="SimHei" w:eastAsia="SimHei" w:hAnsi="SimHei" w:cs="Microsoft Sans Serif" w:hint="eastAsia"/>
                <w:sz w:val="28"/>
                <w:szCs w:val="28"/>
              </w:rPr>
              <w:t>二、</w:t>
            </w:r>
            <w:r w:rsidR="00695025" w:rsidRPr="00E41F5C">
              <w:rPr>
                <w:rFonts w:ascii="SimHei" w:eastAsia="SimHei" w:hAnsi="SimHei" w:cs="Microsoft Sans Serif" w:hint="eastAsia"/>
                <w:sz w:val="28"/>
                <w:szCs w:val="28"/>
              </w:rPr>
              <w:t>实验内容：</w:t>
            </w:r>
          </w:p>
          <w:p w14:paraId="327CD78F" w14:textId="77777777" w:rsidR="00432190" w:rsidRPr="00432190" w:rsidRDefault="00432190" w:rsidP="00432190">
            <w:pPr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SimSun" w:hAnsi="SimSun"/>
                <w:b/>
                <w:bCs/>
              </w:rPr>
            </w:pPr>
            <w:r w:rsidRPr="00432190">
              <w:rPr>
                <w:rFonts w:ascii="SimSun" w:hAnsi="SimSun"/>
                <w:b/>
                <w:bCs/>
              </w:rPr>
              <w:t>决策树方法：</w:t>
            </w:r>
            <w:r w:rsidRPr="00432190">
              <w:rPr>
                <w:rFonts w:ascii="SimSun" w:hAnsi="SimSun"/>
                <w:sz w:val="24"/>
                <w:szCs w:val="24"/>
              </w:rPr>
              <w:t>使用决策树算法构建企鹅分类模型，包括数据预处理、模型训练、预测及评估。</w:t>
            </w:r>
          </w:p>
          <w:p w14:paraId="7A664F9A" w14:textId="77777777" w:rsidR="00432190" w:rsidRPr="00432190" w:rsidRDefault="00432190" w:rsidP="00432190">
            <w:pPr>
              <w:numPr>
                <w:ilvl w:val="0"/>
                <w:numId w:val="7"/>
              </w:numPr>
              <w:tabs>
                <w:tab w:val="left" w:pos="360"/>
              </w:tabs>
              <w:spacing w:line="360" w:lineRule="auto"/>
              <w:rPr>
                <w:rFonts w:ascii="SimSun" w:hAnsi="SimSun"/>
                <w:b/>
                <w:bCs/>
              </w:rPr>
            </w:pPr>
            <w:r w:rsidRPr="00432190">
              <w:rPr>
                <w:rFonts w:ascii="SimSun" w:hAnsi="SimSun"/>
                <w:b/>
                <w:bCs/>
              </w:rPr>
              <w:t>神经网络方法：</w:t>
            </w:r>
            <w:r w:rsidRPr="00432190">
              <w:rPr>
                <w:rFonts w:ascii="SimSun" w:hAnsi="SimSun"/>
                <w:sz w:val="24"/>
                <w:szCs w:val="24"/>
              </w:rPr>
              <w:t>利用BP神经网络构建乳腺癌预测模型，涵盖数据分割、模型搭建、训练、预测和结果分析。</w:t>
            </w:r>
          </w:p>
          <w:p w14:paraId="0CC0535E" w14:textId="77777777" w:rsidR="00A67C85" w:rsidRDefault="00A67C85" w:rsidP="00A67C85">
            <w:pPr>
              <w:spacing w:beforeLines="50" w:before="156" w:afterLines="50" w:after="156"/>
              <w:rPr>
                <w:rFonts w:ascii="SimHei" w:eastAsia="SimHei" w:hAnsi="SimHei"/>
                <w:sz w:val="24"/>
                <w:szCs w:val="24"/>
              </w:rPr>
            </w:pPr>
            <w:r>
              <w:rPr>
                <w:rFonts w:ascii="SimHei" w:eastAsia="SimHei" w:hAnsi="SimHei" w:hint="eastAsia"/>
                <w:sz w:val="24"/>
                <w:szCs w:val="24"/>
              </w:rPr>
              <w:t>三</w:t>
            </w:r>
            <w:r w:rsidRPr="00E41F5C">
              <w:rPr>
                <w:rFonts w:ascii="SimHei" w:eastAsia="SimHei" w:hAnsi="SimHei" w:cs="Microsoft Sans Serif" w:hint="eastAsia"/>
                <w:sz w:val="28"/>
                <w:szCs w:val="28"/>
              </w:rPr>
              <w:t>、实验平台：</w:t>
            </w:r>
          </w:p>
          <w:p w14:paraId="494AF558" w14:textId="731317B1" w:rsidR="00804C35" w:rsidRPr="00E41F5C" w:rsidRDefault="00C0622B" w:rsidP="00E41F5C">
            <w:pPr>
              <w:tabs>
                <w:tab w:val="left" w:pos="360"/>
              </w:tabs>
              <w:spacing w:line="360" w:lineRule="auto"/>
              <w:rPr>
                <w:rFonts w:ascii="SimSun" w:hAnsi="SimSun"/>
                <w:sz w:val="24"/>
                <w:szCs w:val="24"/>
              </w:rPr>
            </w:pPr>
            <w:r w:rsidRPr="00E41F5C">
              <w:rPr>
                <w:rFonts w:ascii="SimSun" w:hAnsi="SimSun" w:hint="eastAsia"/>
                <w:sz w:val="24"/>
                <w:szCs w:val="24"/>
              </w:rPr>
              <w:t>MacBook Air M3</w:t>
            </w:r>
          </w:p>
          <w:p w14:paraId="70B3971D" w14:textId="23CA7080" w:rsidR="0030213F" w:rsidRPr="00E41F5C" w:rsidRDefault="0030213F" w:rsidP="00E41F5C">
            <w:pPr>
              <w:tabs>
                <w:tab w:val="left" w:pos="360"/>
              </w:tabs>
              <w:spacing w:line="360" w:lineRule="auto"/>
              <w:rPr>
                <w:rFonts w:ascii="SimSun" w:hAnsi="SimSun"/>
                <w:sz w:val="24"/>
                <w:szCs w:val="24"/>
              </w:rPr>
            </w:pPr>
            <w:r w:rsidRPr="00E41F5C">
              <w:rPr>
                <w:rFonts w:ascii="SimSun" w:hAnsi="SimSun" w:hint="eastAsia"/>
                <w:sz w:val="24"/>
                <w:szCs w:val="24"/>
              </w:rPr>
              <w:t>Microsoft Visual Studio Code</w:t>
            </w:r>
          </w:p>
          <w:p w14:paraId="22AAE19C" w14:textId="650739B6" w:rsidR="00E7592C" w:rsidRPr="00E41F5C" w:rsidRDefault="00E7592C" w:rsidP="00E41F5C">
            <w:pPr>
              <w:tabs>
                <w:tab w:val="left" w:pos="360"/>
              </w:tabs>
              <w:spacing w:line="360" w:lineRule="auto"/>
              <w:rPr>
                <w:rFonts w:ascii="SimSun" w:hAnsi="SimSun"/>
                <w:sz w:val="24"/>
                <w:szCs w:val="24"/>
              </w:rPr>
            </w:pPr>
            <w:r w:rsidRPr="00E41F5C">
              <w:rPr>
                <w:rFonts w:ascii="SimSun" w:hAnsi="SimSun"/>
                <w:sz w:val="24"/>
                <w:szCs w:val="24"/>
              </w:rPr>
              <w:t>Mamba</w:t>
            </w:r>
            <w:r w:rsidRPr="00E41F5C">
              <w:rPr>
                <w:rFonts w:ascii="SimSun" w:hAnsi="SimSun" w:hint="eastAsia"/>
                <w:sz w:val="24"/>
                <w:szCs w:val="24"/>
              </w:rPr>
              <w:t xml:space="preserve"> environment</w:t>
            </w:r>
            <w:r w:rsidRPr="00E41F5C">
              <w:rPr>
                <w:rFonts w:ascii="SimSun" w:hAnsi="SimSun"/>
                <w:sz w:val="24"/>
                <w:szCs w:val="24"/>
              </w:rPr>
              <w:t xml:space="preserve"> </w:t>
            </w:r>
            <w:r w:rsidRPr="00E41F5C">
              <w:rPr>
                <w:rFonts w:ascii="SimSun" w:hAnsi="SimSun" w:hint="eastAsia"/>
                <w:sz w:val="24"/>
                <w:szCs w:val="24"/>
              </w:rPr>
              <w:t>+</w:t>
            </w:r>
            <w:r w:rsidRPr="00E41F5C">
              <w:rPr>
                <w:rFonts w:ascii="SimSun" w:hAnsi="SimSun"/>
                <w:sz w:val="24"/>
                <w:szCs w:val="24"/>
              </w:rPr>
              <w:t xml:space="preserve"> </w:t>
            </w:r>
            <w:r w:rsidRPr="00E41F5C">
              <w:rPr>
                <w:rFonts w:ascii="SimSun" w:hAnsi="SimSun" w:hint="eastAsia"/>
                <w:sz w:val="24"/>
                <w:szCs w:val="24"/>
              </w:rPr>
              <w:t>python</w:t>
            </w:r>
            <w:r w:rsidRPr="00E41F5C">
              <w:rPr>
                <w:rFonts w:ascii="SimSun" w:hAnsi="SimSun"/>
                <w:sz w:val="24"/>
                <w:szCs w:val="24"/>
              </w:rPr>
              <w:t xml:space="preserve"> </w:t>
            </w:r>
            <w:r w:rsidRPr="00E41F5C">
              <w:rPr>
                <w:rFonts w:ascii="SimSun" w:hAnsi="SimSun" w:hint="eastAsia"/>
                <w:sz w:val="24"/>
                <w:szCs w:val="24"/>
              </w:rPr>
              <w:t>3.12</w:t>
            </w:r>
            <w:r w:rsidRPr="00E41F5C">
              <w:rPr>
                <w:rFonts w:ascii="SimSun" w:hAnsi="SimSun"/>
                <w:sz w:val="24"/>
                <w:szCs w:val="24"/>
              </w:rPr>
              <w:t>.</w:t>
            </w:r>
            <w:r w:rsidRPr="00E41F5C">
              <w:rPr>
                <w:rFonts w:ascii="SimSun" w:hAnsi="SimSun" w:hint="eastAsia"/>
                <w:sz w:val="24"/>
                <w:szCs w:val="24"/>
              </w:rPr>
              <w:t>6</w:t>
            </w:r>
          </w:p>
          <w:p w14:paraId="1A0A325B" w14:textId="6634D457" w:rsidR="009B5225" w:rsidRDefault="00A67C85" w:rsidP="00432190">
            <w:pPr>
              <w:spacing w:beforeLines="50" w:before="156"/>
              <w:rPr>
                <w:rFonts w:ascii="SimHei" w:eastAsia="SimHei" w:hAnsi="SimHei" w:cs="Microsoft Sans Serif"/>
                <w:sz w:val="28"/>
                <w:szCs w:val="28"/>
              </w:rPr>
            </w:pPr>
            <w:r w:rsidRPr="00E41F5C">
              <w:rPr>
                <w:rFonts w:ascii="SimHei" w:eastAsia="SimHei" w:hAnsi="SimHei" w:cs="Microsoft Sans Serif" w:hint="eastAsia"/>
                <w:sz w:val="28"/>
                <w:szCs w:val="28"/>
              </w:rPr>
              <w:t>四、实验步骤：</w:t>
            </w:r>
          </w:p>
          <w:p w14:paraId="6F36E12F" w14:textId="77777777" w:rsidR="00432190" w:rsidRPr="00432190" w:rsidRDefault="00432190" w:rsidP="00432190">
            <w:pPr>
              <w:widowControl/>
              <w:shd w:val="clear" w:color="auto" w:fill="FFFFFF"/>
              <w:spacing w:before="274" w:line="360" w:lineRule="atLeast"/>
              <w:jc w:val="left"/>
              <w:outlineLvl w:val="2"/>
              <w:rPr>
                <w:rFonts w:ascii="Helvetica Neue" w:eastAsia="Times New Roman" w:hAnsi="Helvetica Neue"/>
                <w:b/>
                <w:bCs/>
                <w:color w:val="060607"/>
                <w:spacing w:val="8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8"/>
                <w:kern w:val="0"/>
                <w:szCs w:val="21"/>
              </w:rPr>
              <w:t>决策树方法实验步骤</w:t>
            </w:r>
            <w:r w:rsidRPr="00432190">
              <w:rPr>
                <w:rFonts w:ascii="SimSun" w:hAnsi="SimSun" w:cs="SimSun"/>
                <w:b/>
                <w:bCs/>
                <w:color w:val="060607"/>
                <w:spacing w:val="8"/>
                <w:kern w:val="0"/>
                <w:szCs w:val="21"/>
              </w:rPr>
              <w:t>：</w:t>
            </w:r>
          </w:p>
          <w:p w14:paraId="2769B360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导入必要的库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1D13218D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导入数据处理库（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NumPy, Pandas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）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1FAD021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导入绘图库（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Matplotlib, Seaborn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）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E0F346B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导入决策树相关的库（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sklearn.tree</w:t>
            </w:r>
            <w:proofErr w:type="spellEnd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 xml:space="preserve">, 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sklearn.model_selection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）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85AA9B6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数据准备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492DAED7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Pandas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的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read_csv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函数读取企鹅数据集，并转化为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DataFrame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格式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8995461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选择部分特征以简化模型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2D470B1F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数据预处理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19825DBC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lastRenderedPageBreak/>
              <w:t>使用</w:t>
            </w:r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.info()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查看数据整体信息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3952B4FD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.head()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和</w:t>
            </w:r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.tail()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查看数据的头部和尾部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34F61086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用</w:t>
            </w:r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.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fillna</w:t>
            </w:r>
            <w:proofErr w:type="spellEnd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(-1)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处理缺失值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5EE4AA83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将类别标签转化为数字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56E4886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数据划分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72E0E37D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选择类别为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0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和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1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的样本，忽略类别为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2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的样本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3884360F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train_test_split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函数将数据划分为训练集和测试集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431ABCD5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模型训练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73CB19FB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从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sklearn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中导入决策树模型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51B0B3E2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定义决策树模型，并设置参数以防止过拟合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2F1CF21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使用训练集数据训练模型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11A3D94B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模型评估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55D3BD7B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使用训练好的模型在训练集和测试集上进行预测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3719011C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metrics.accuracy_score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评估模型的准确度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554C5873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confusion_matrix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查看混淆矩阵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6CEA2657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使用热力图对混淆矩阵结果进行可视化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6DCDCD64" w14:textId="77777777" w:rsidR="00432190" w:rsidRPr="00432190" w:rsidRDefault="00432190" w:rsidP="00432190">
            <w:pPr>
              <w:widowControl/>
              <w:numPr>
                <w:ilvl w:val="0"/>
                <w:numId w:val="11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模型可视化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0B4D63DA" w14:textId="77777777" w:rsidR="00432190" w:rsidRPr="00432190" w:rsidRDefault="00432190" w:rsidP="00432190">
            <w:pPr>
              <w:widowControl/>
              <w:numPr>
                <w:ilvl w:val="1"/>
                <w:numId w:val="11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Graphviz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库将决策树模型可视化并保存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12F588A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708881C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基础函数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库</w:t>
            </w:r>
          </w:p>
          <w:p w14:paraId="3FE6921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numpy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np</w:t>
            </w:r>
          </w:p>
          <w:p w14:paraId="0B7F796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pandas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pd</w:t>
            </w:r>
          </w:p>
          <w:p w14:paraId="3461910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graphviz</w:t>
            </w:r>
            <w:proofErr w:type="spellEnd"/>
          </w:p>
          <w:p w14:paraId="1E068CB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绘图函数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库</w:t>
            </w:r>
          </w:p>
          <w:p w14:paraId="7C5239E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matplotlib.pyplot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</w:t>
            </w:r>
            <w:proofErr w:type="spellEnd"/>
          </w:p>
          <w:p w14:paraId="798332F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seaborn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sns</w:t>
            </w:r>
            <w:proofErr w:type="spellEnd"/>
          </w:p>
          <w:p w14:paraId="39464F6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我们利用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Pandas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自带的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read_csv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函数读取并转化为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DataFrame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格式，这里要注意修改一下你自己文件的位置，要不然导入不进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来</w:t>
            </w:r>
          </w:p>
          <w:p w14:paraId="5960BBA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data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pd.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read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_csv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./penguins_raw.csv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6F0C712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为了方便我们仅选取四个简单的特征，有兴趣的同学可以研究下其他特征的含义以及使用方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法</w:t>
            </w:r>
          </w:p>
          <w:p w14:paraId="4B5CC8F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data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data[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Culmen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 xml:space="preserve"> Length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Culmen Depth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Flipper Length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Body Mass (g)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]]</w:t>
            </w:r>
          </w:p>
          <w:p w14:paraId="4195AA2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25AE7E6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323316A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利用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.info()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查看数据的整体信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息</w:t>
            </w:r>
          </w:p>
          <w:p w14:paraId="6CF895C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info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795D07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进行简单的数据查看，我们可以利用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.head()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头部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.tail()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尾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部</w:t>
            </w:r>
          </w:p>
          <w:p w14:paraId="696B972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head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5F93CF1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data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fillna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-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447DCB6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tail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28F1F56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其对应的类别标签为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'Adelie Penguin', 'Gentoo penguin', 'Chinstrap penguin'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三种不同企鹅的类别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。</w:t>
            </w:r>
          </w:p>
          <w:p w14:paraId="6560645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lastRenderedPageBreak/>
              <w:t>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unique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3DF5EAA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'''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为了方便我们将标签转化为数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字</w:t>
            </w:r>
          </w:p>
          <w:p w14:paraId="1E3786A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'Adelie Penguin 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Pygoscelis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adeliae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)' ------0</w:t>
            </w:r>
          </w:p>
          <w:p w14:paraId="5335457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'Gentoo penguin 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Pygoscelis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papua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)' ------1</w:t>
            </w:r>
          </w:p>
          <w:p w14:paraId="3DB640F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'Chinstrap penguin 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Pygoscelis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antarctica) ------2</w:t>
            </w:r>
          </w:p>
          <w:p w14:paraId="13E81F8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'''</w:t>
            </w:r>
          </w:p>
          <w:p w14:paraId="4B0F1E7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def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trans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x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):</w:t>
            </w:r>
          </w:p>
          <w:p w14:paraId="1E0FB41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if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x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unique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()[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]:</w:t>
            </w:r>
          </w:p>
          <w:p w14:paraId="5B7B899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return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</w:p>
          <w:p w14:paraId="2D59BC5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if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x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unique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()[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]:</w:t>
            </w:r>
          </w:p>
          <w:p w14:paraId="669B640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return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</w:p>
          <w:p w14:paraId="7259DF4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if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x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unique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()[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]:</w:t>
            </w:r>
          </w:p>
          <w:p w14:paraId="7CD856A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   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return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2</w:t>
            </w:r>
          </w:p>
          <w:p w14:paraId="1280273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]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apply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trans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96E5DBF" w14:textId="77777777" w:rsidR="00432190" w:rsidRPr="00432190" w:rsidRDefault="00432190" w:rsidP="00432190">
            <w:pPr>
              <w:widowControl/>
              <w:shd w:val="clear" w:color="auto" w:fill="282A36"/>
              <w:spacing w:after="240"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7A0F5BA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3A3AF0E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为了正确评估模型性能，将数据划分为训练集和测试集，并在训练集上训练模型，在测试集上验证模型性能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。</w:t>
            </w:r>
          </w:p>
          <w:p w14:paraId="0238976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sklearn.model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_selection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train_test_split</w:t>
            </w:r>
            <w:proofErr w:type="spellEnd"/>
          </w:p>
          <w:p w14:paraId="5015EB5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选择其类别为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0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和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1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的样本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（不包括类别为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2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的样本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）</w:t>
            </w:r>
          </w:p>
          <w:p w14:paraId="73F2520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data_target_part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isin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([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])][[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]]</w:t>
            </w:r>
          </w:p>
          <w:p w14:paraId="3241DD3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data_features_part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data[data[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].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isin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([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])][[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Species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Culmen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 xml:space="preserve"> Length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Culmen Depth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Flipper Length (mm)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Body Mass (g)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]]</w:t>
            </w:r>
          </w:p>
          <w:p w14:paraId="23CF640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测试集大小为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20%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，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80%/20%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分（请补全缺失代码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）</w:t>
            </w:r>
          </w:p>
          <w:p w14:paraId="663C9E4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测试集大小为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20%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，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80%/20%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分（请补全缺失代码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）</w:t>
            </w:r>
          </w:p>
          <w:p w14:paraId="3E9200A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sklearn.model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_selection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train_test_split</w:t>
            </w:r>
            <w:proofErr w:type="spellEnd"/>
          </w:p>
          <w:p w14:paraId="0230239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0BD1592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x_train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x_test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y_train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y_test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train_test_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split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</w:p>
          <w:p w14:paraId="7956011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data_features_part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</w:p>
          <w:p w14:paraId="7374AA9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data_target_part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</w:p>
          <w:p w14:paraId="5DC1F65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test_size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0.2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</w:p>
          <w:p w14:paraId="751549F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random_state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42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4CC27B9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stratify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data_target_part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确保类别分布一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致</w:t>
            </w:r>
          </w:p>
          <w:p w14:paraId="5C0B3B6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5F37E9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从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sklearn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中导入决策树模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型</w:t>
            </w:r>
          </w:p>
          <w:p w14:paraId="594C575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sklearn.tree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DecisionTreeClassifier</w:t>
            </w:r>
            <w:proofErr w:type="spellEnd"/>
          </w:p>
          <w:p w14:paraId="60BED74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tree</w:t>
            </w:r>
          </w:p>
          <w:p w14:paraId="1455AD9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定义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决策树模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型</w:t>
            </w:r>
          </w:p>
          <w:p w14:paraId="35F22C5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DecisionTreeClassifier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criterion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entropy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269ACF7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在训练集上训练决策树模型（请补全缺失代码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）</w:t>
            </w:r>
          </w:p>
          <w:p w14:paraId="1C157F8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7FCAA84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定义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决策树模型，添加减枝参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1CA668C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DecisionTreeClassifier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</w:p>
          <w:p w14:paraId="370EBB5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criterion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entropy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4B34D32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lastRenderedPageBreak/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max_depth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5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        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设置树的最大深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度</w:t>
            </w:r>
          </w:p>
          <w:p w14:paraId="4495C9B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min_samples_split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设置内部节点再划分所需最小样本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4167B0E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min_samples_leaf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5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设置叶子节点最小样本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41FA050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2F9EB99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7743124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在训练集上训练决策树模型（请补全这句缺失的代码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）</w:t>
            </w:r>
          </w:p>
          <w:p w14:paraId="6321E72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x_train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y_train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26AD41BF" w14:textId="77777777" w:rsidR="00432190" w:rsidRPr="00432190" w:rsidRDefault="00432190" w:rsidP="00432190">
            <w:pPr>
              <w:widowControl/>
              <w:shd w:val="clear" w:color="auto" w:fill="282A36"/>
              <w:spacing w:after="240"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5FC004E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64897E9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graphviz</w:t>
            </w:r>
            <w:proofErr w:type="spellEnd"/>
          </w:p>
          <w:p w14:paraId="09CB45A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dot_data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tree.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export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_graphviz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out_file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None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63C9BE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graph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graphviz.</w:t>
            </w:r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Source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dot_data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6E3573C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graph.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render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"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penguins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"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3A8C15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在训练集和测试集上分布利用训练好的模型进行预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测</w:t>
            </w:r>
          </w:p>
          <w:p w14:paraId="4C0CF04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train_predict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predict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x_train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276BBCC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test_predict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clf.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predict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x_test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6B36BD7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metrics</w:t>
            </w:r>
          </w:p>
          <w:p w14:paraId="2E106D6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利用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accuracy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（准确度）【预测正确的样本数目占总预测样本数目的比例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】</w:t>
            </w:r>
          </w:p>
          <w:p w14:paraId="4740FD9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评估模型效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果</w:t>
            </w:r>
          </w:p>
          <w:p w14:paraId="234CDA5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The accuracy of the Logistic Regression is: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metrics.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accuracy_score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y_train,train_predict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))</w:t>
            </w:r>
          </w:p>
          <w:p w14:paraId="5661826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The accuracy of the Logistic Regression is: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metrics.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accuracy_score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y_test,test_predict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))</w:t>
            </w:r>
          </w:p>
          <w:p w14:paraId="75D40C0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查看混淆矩阵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(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预测值和真实值的各类情况统计矩阵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)</w:t>
            </w:r>
          </w:p>
          <w:p w14:paraId="62DEFA6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confusion_matrix_result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metrics.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confusion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_matrix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test_predict,y_test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F393DB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The confusion matrix result: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\n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confusion_matrix_result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7201C92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利用热力图对于结果进行可视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化</w:t>
            </w:r>
          </w:p>
          <w:p w14:paraId="498EF36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figure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figsize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8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6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))</w:t>
            </w:r>
          </w:p>
          <w:p w14:paraId="0C1C713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sns.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heatmap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confusion_matrix_result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annot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True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cmap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Blues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A30FB3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xlabel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Predicted labels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04214BF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ylabel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True labels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0AAB80BA" w14:textId="7904DABA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 w:hint="eastAsia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show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32FC52AD" w14:textId="77777777" w:rsidR="00432190" w:rsidRPr="00432190" w:rsidRDefault="00432190" w:rsidP="00432190">
            <w:pPr>
              <w:widowControl/>
              <w:shd w:val="clear" w:color="auto" w:fill="FFFFFF"/>
              <w:spacing w:before="274" w:line="360" w:lineRule="atLeast"/>
              <w:jc w:val="left"/>
              <w:outlineLvl w:val="2"/>
              <w:rPr>
                <w:rFonts w:ascii="Helvetica Neue" w:eastAsia="Times New Roman" w:hAnsi="Helvetica Neue"/>
                <w:b/>
                <w:bCs/>
                <w:color w:val="060607"/>
                <w:spacing w:val="8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8"/>
                <w:kern w:val="0"/>
                <w:szCs w:val="21"/>
              </w:rPr>
              <w:t>神经网络方法实验步骤</w:t>
            </w:r>
            <w:r w:rsidRPr="00432190">
              <w:rPr>
                <w:rFonts w:ascii="SimSun" w:hAnsi="SimSun" w:cs="SimSun"/>
                <w:b/>
                <w:bCs/>
                <w:color w:val="060607"/>
                <w:spacing w:val="8"/>
                <w:kern w:val="0"/>
                <w:szCs w:val="21"/>
              </w:rPr>
              <w:t>：</w:t>
            </w:r>
          </w:p>
          <w:p w14:paraId="14FC7E55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导入必要的库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3587414C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导入乳腺癌数据集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20E0BFDA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BP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神经网络模型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692CCD5C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导入数据预处理和模型评估相关的库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6CF20FA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数据准备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03311FDE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从</w:t>
            </w:r>
            <w:proofErr w:type="spellStart"/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sklearn.datasets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中导入乳腺癌数据集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EA043AB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数据预处理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3550BD8F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将数据分割为训练集和测试集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584D789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</w:t>
            </w:r>
            <w:proofErr w:type="spellStart"/>
            <w:r w:rsidRPr="00432190">
              <w:rPr>
                <w:rFonts w:ascii="Courier New" w:eastAsia="Times New Roman" w:hAnsi="Courier New" w:cs="Courier New"/>
                <w:color w:val="060607"/>
                <w:spacing w:val="4"/>
                <w:kern w:val="0"/>
                <w:szCs w:val="21"/>
              </w:rPr>
              <w:t>StandardScaler</w:t>
            </w:r>
            <w:proofErr w:type="spellEnd"/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进行数据标准化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044D92A4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模型搭建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2EFF5866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建立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BP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神经网络模型，设置隐藏层大小、激活函数、优化器和最大迭代次数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14EF0B16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lastRenderedPageBreak/>
              <w:t>模型训练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31891027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使用训练集数据训练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BP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神经网络模型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23D74BE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模型预测与可视化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3AB48F4A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使用训练好的模型进行预测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3BE9E3DF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可视化真实数据和预测数据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16D7C1A0" w14:textId="77777777" w:rsidR="00432190" w:rsidRPr="00432190" w:rsidRDefault="00432190" w:rsidP="00432190">
            <w:pPr>
              <w:widowControl/>
              <w:numPr>
                <w:ilvl w:val="0"/>
                <w:numId w:val="12"/>
              </w:numPr>
              <w:shd w:val="clear" w:color="auto" w:fill="FFFFFF"/>
              <w:spacing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b/>
                <w:bCs/>
                <w:color w:val="060607"/>
                <w:spacing w:val="4"/>
                <w:kern w:val="0"/>
                <w:szCs w:val="21"/>
              </w:rPr>
              <w:t>模型评估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：</w:t>
            </w:r>
          </w:p>
          <w:p w14:paraId="6E2BC1E8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显示预测分数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1FBAD69F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打印分类报告，包括准确率、召回率和</w:t>
            </w:r>
            <w:r w:rsidRPr="00432190"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  <w:t>F1</w:t>
            </w: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分数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5DC85678" w14:textId="77777777" w:rsidR="00432190" w:rsidRPr="00432190" w:rsidRDefault="00432190" w:rsidP="00432190">
            <w:pPr>
              <w:widowControl/>
              <w:numPr>
                <w:ilvl w:val="1"/>
                <w:numId w:val="12"/>
              </w:numPr>
              <w:shd w:val="clear" w:color="auto" w:fill="FFFFFF"/>
              <w:spacing w:before="100" w:beforeAutospacing="1" w:after="100" w:afterAutospacing="1" w:line="360" w:lineRule="atLeast"/>
              <w:jc w:val="left"/>
              <w:rPr>
                <w:rFonts w:ascii="Helvetica Neue" w:eastAsia="Times New Roman" w:hAnsi="Helvetica Neue"/>
                <w:color w:val="060607"/>
                <w:spacing w:val="4"/>
                <w:kern w:val="0"/>
                <w:szCs w:val="21"/>
              </w:rPr>
            </w:pPr>
            <w:r w:rsidRPr="00432190">
              <w:rPr>
                <w:rFonts w:ascii="SimSun" w:hAnsi="SimSun" w:cs="SimSun" w:hint="eastAsia"/>
                <w:color w:val="060607"/>
                <w:spacing w:val="4"/>
                <w:kern w:val="0"/>
                <w:szCs w:val="21"/>
              </w:rPr>
              <w:t>绘制混淆矩阵并进行可视化</w:t>
            </w:r>
            <w:r w:rsidRPr="00432190">
              <w:rPr>
                <w:rFonts w:ascii="SimSun" w:hAnsi="SimSun" w:cs="SimSun"/>
                <w:color w:val="060607"/>
                <w:spacing w:val="4"/>
                <w:kern w:val="0"/>
                <w:szCs w:val="21"/>
              </w:rPr>
              <w:t>。</w:t>
            </w:r>
          </w:p>
          <w:p w14:paraId="7659225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54870EB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导入乳腺癌数据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集</w:t>
            </w:r>
          </w:p>
          <w:p w14:paraId="5C4B60D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sklearn.datasets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load_breast_cancer</w:t>
            </w:r>
            <w:proofErr w:type="spellEnd"/>
          </w:p>
          <w:p w14:paraId="52CFB97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BP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模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型</w:t>
            </w:r>
          </w:p>
          <w:p w14:paraId="060B6A3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sklearn.neural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_network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MLPClassifier</w:t>
            </w:r>
            <w:proofErr w:type="spellEnd"/>
          </w:p>
          <w:p w14:paraId="7EF5B0B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导入训练集分割方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法</w:t>
            </w:r>
          </w:p>
          <w:p w14:paraId="3289514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sklearn.model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_selection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train_test_split</w:t>
            </w:r>
            <w:proofErr w:type="spellEnd"/>
          </w:p>
          <w:p w14:paraId="59008AF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导入预测指标计算函数和混淆矩阵计算函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04E085C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sklearn.metrics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classification_report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confusion_matrix</w:t>
            </w:r>
            <w:proofErr w:type="spellEnd"/>
          </w:p>
          <w:p w14:paraId="34788E1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导入绘图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包</w:t>
            </w:r>
          </w:p>
          <w:p w14:paraId="0FEFD2B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matplotlib.pyplot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</w:t>
            </w:r>
            <w:proofErr w:type="spellEnd"/>
          </w:p>
          <w:p w14:paraId="7E72649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seaborn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as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sns</w:t>
            </w:r>
            <w:proofErr w:type="spellEnd"/>
          </w:p>
          <w:p w14:paraId="058A70C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mpl_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toolkits.mplot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3d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Axes3D</w:t>
            </w:r>
          </w:p>
          <w:p w14:paraId="2B14DC9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from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sklearn.preprocessing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import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StandardScaler</w:t>
            </w:r>
            <w:proofErr w:type="spellEnd"/>
          </w:p>
          <w:p w14:paraId="5A5FF22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导入乳腺癌数据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集</w:t>
            </w:r>
          </w:p>
          <w:p w14:paraId="2DD8FBA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cancer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load_breast_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cancer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783B5F2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18BE566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590665C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分割数据为训练集和测试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集</w:t>
            </w:r>
          </w:p>
          <w:p w14:paraId="657C008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cancer[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data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</w:t>
            </w:r>
          </w:p>
          <w:p w14:paraId="612DF8F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cancer_data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F1FA8C"/>
                <w:kern w:val="0"/>
                <w:sz w:val="18"/>
                <w:szCs w:val="18"/>
              </w:rPr>
              <w:t>数据维度为：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cancer_data.shape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BB4EA1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cancer[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target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</w:t>
            </w:r>
          </w:p>
          <w:p w14:paraId="2685E78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cancer_target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F1FA8C"/>
                <w:kern w:val="0"/>
                <w:sz w:val="18"/>
                <w:szCs w:val="18"/>
              </w:rPr>
              <w:t>标签维度为：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cancer_target.shape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7A0EDD3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cancer_names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cancer[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feature_names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</w:t>
            </w:r>
          </w:p>
          <w:p w14:paraId="274A286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cancer_desc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cancer[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DESCR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</w:t>
            </w:r>
          </w:p>
          <w:p w14:paraId="62FDD18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3E5B685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分为训练集与测试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集</w:t>
            </w:r>
          </w:p>
          <w:p w14:paraId="53BF35C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train_test_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split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</w:p>
          <w:p w14:paraId="697E575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test_size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0.2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random_state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42</w:t>
            </w:r>
          </w:p>
          <w:p w14:paraId="2EE9E58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E17FB2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590A27E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数据标准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化</w:t>
            </w:r>
          </w:p>
          <w:p w14:paraId="75AADAD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scaler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StandardScaler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69A038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lastRenderedPageBreak/>
              <w:t>cancer_data_train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scaler.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fit_transform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4D855BE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scaler.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transform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022B5C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1EA49AD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2BD4F42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建立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BP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模型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,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采用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Adam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优化器，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relu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非线性映射函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23A6A7E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BP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8BE9FD"/>
                <w:kern w:val="0"/>
                <w:sz w:val="18"/>
                <w:szCs w:val="18"/>
              </w:rPr>
              <w:t>MLPClassifier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</w:p>
          <w:p w14:paraId="4B8308F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hidden_layer_sizes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100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,),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隐藏层大小，可以根据需要调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整</w:t>
            </w:r>
          </w:p>
          <w:p w14:paraId="7CFB448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activation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relu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      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激活函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4E81626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solver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adam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          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优化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器</w:t>
            </w:r>
          </w:p>
          <w:p w14:paraId="54A92EC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max_iter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1000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             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最大迭代次数，确保收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敛</w:t>
            </w:r>
          </w:p>
          <w:p w14:paraId="7974AA4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random_state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42</w:t>
            </w:r>
          </w:p>
          <w:p w14:paraId="0BB5A77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2E7085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0438496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进行模型训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练</w:t>
            </w:r>
          </w:p>
          <w:p w14:paraId="7E64ACB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BP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7741C59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3145E9A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6222781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进行模型预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测</w:t>
            </w:r>
          </w:p>
          <w:p w14:paraId="5F673B2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predict_train_labels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BP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predict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654B3E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4A86D7B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可视化真实数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据</w:t>
            </w:r>
          </w:p>
          <w:p w14:paraId="320DB0A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fig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figure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523E496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ax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fig.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add_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subplot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111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projection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3d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A93261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scatter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ax.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scatter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</w:p>
          <w:p w14:paraId="3A28741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], </w:t>
            </w:r>
          </w:p>
          <w:p w14:paraId="3CFA008D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], </w:t>
            </w:r>
          </w:p>
          <w:p w14:paraId="5DF4008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],</w:t>
            </w:r>
          </w:p>
          <w:p w14:paraId="74C53D0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marker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o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</w:p>
          <w:p w14:paraId="4DC3AE7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cancer_target_train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670881B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cmap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viridis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4C6520B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alpha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0.7</w:t>
            </w:r>
          </w:p>
          <w:p w14:paraId="5EA436F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CDE5815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title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True Label Map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8E6051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show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0B5EB0B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4AAEBA3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可视化预测数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据</w:t>
            </w:r>
          </w:p>
          <w:p w14:paraId="2C29D5D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fig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figure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5BFDBCD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ax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fig.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add_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subplot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111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projection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3d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041C01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scatter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ax.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scatter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</w:p>
          <w:p w14:paraId="65724F1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], </w:t>
            </w:r>
          </w:p>
          <w:p w14:paraId="6D50724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1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], </w:t>
            </w:r>
          </w:p>
          <w:p w14:paraId="423C061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cancer_data_train</w:t>
            </w:r>
            <w:proofErr w:type="spellEnd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[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2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],</w:t>
            </w:r>
          </w:p>
          <w:p w14:paraId="13C2C8D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marker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o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</w:p>
          <w:p w14:paraId="32A0DA0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predict_train_labels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5FD9B954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lastRenderedPageBreak/>
              <w:t xml:space="preserve">   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cmap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viridis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,</w:t>
            </w:r>
          </w:p>
          <w:p w14:paraId="3EA7A37B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   </w:t>
            </w:r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alpha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0.7</w:t>
            </w:r>
          </w:p>
          <w:p w14:paraId="403788F7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2D8E390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title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Cancer with BP Model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442FB94F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show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75E4E2C3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68DC5596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># %%</w:t>
            </w:r>
          </w:p>
          <w:p w14:paraId="67CC5A5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显示预测分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25B2CFA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"</w:t>
            </w:r>
            <w:r w:rsidRPr="00432190">
              <w:rPr>
                <w:rFonts w:ascii="Microsoft YaHei" w:eastAsia="Microsoft YaHei" w:hAnsi="Microsoft YaHei" w:cs="Microsoft YaHei" w:hint="eastAsia"/>
                <w:color w:val="F1FA8C"/>
                <w:kern w:val="0"/>
                <w:sz w:val="18"/>
                <w:szCs w:val="18"/>
              </w:rPr>
              <w:t>预测准确率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 xml:space="preserve">: 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{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:.4f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}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"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format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BP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score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)))</w:t>
            </w:r>
          </w:p>
          <w:p w14:paraId="57D58399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predict_test_labels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BP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predict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cancer_data_test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3526726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1F00A46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进行预测结果指标统计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统计每一类别的预测准确率、召回率、</w:t>
            </w: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F1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分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数</w:t>
            </w:r>
          </w:p>
          <w:p w14:paraId="76AEDC7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print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classification_report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predict_test_labels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))</w:t>
            </w:r>
          </w:p>
          <w:p w14:paraId="2D4D19DA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</w:p>
          <w:p w14:paraId="01E57878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6272A4"/>
                <w:kern w:val="0"/>
                <w:sz w:val="18"/>
                <w:szCs w:val="18"/>
              </w:rPr>
              <w:t xml:space="preserve"># </w:t>
            </w:r>
            <w:r w:rsidRPr="00432190">
              <w:rPr>
                <w:rFonts w:ascii="Microsoft YaHei" w:eastAsia="Microsoft YaHei" w:hAnsi="Microsoft YaHei" w:cs="Microsoft YaHei" w:hint="eastAsia"/>
                <w:color w:val="6272A4"/>
                <w:kern w:val="0"/>
                <w:sz w:val="18"/>
                <w:szCs w:val="18"/>
              </w:rPr>
              <w:t>绘制混淆矩</w:t>
            </w:r>
            <w:r w:rsidRPr="00432190">
              <w:rPr>
                <w:rFonts w:ascii="Microsoft YaHei" w:eastAsia="Microsoft YaHei" w:hAnsi="Microsoft YaHei" w:cs="Microsoft YaHei"/>
                <w:color w:val="6272A4"/>
                <w:kern w:val="0"/>
                <w:sz w:val="18"/>
                <w:szCs w:val="18"/>
              </w:rPr>
              <w:t>阵</w:t>
            </w:r>
          </w:p>
          <w:p w14:paraId="5B4B56E1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cm </w:t>
            </w:r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confusion_</w:t>
            </w:r>
            <w:proofErr w:type="gramStart"/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matrix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cancer_target_test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predict_test_labels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7450D3E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sns.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heatmap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(cm,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annot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BD93F9"/>
                <w:kern w:val="0"/>
                <w:sz w:val="18"/>
                <w:szCs w:val="18"/>
              </w:rPr>
              <w:t>True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fmt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d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 xml:space="preserve">, </w:t>
            </w:r>
            <w:proofErr w:type="spellStart"/>
            <w:r w:rsidRPr="00432190">
              <w:rPr>
                <w:rFonts w:ascii="JetBrainsMono NF" w:eastAsia="Times New Roman" w:hAnsi="JetBrainsMono NF" w:cs="JetBrainsMono NF"/>
                <w:i/>
                <w:iCs/>
                <w:color w:val="FFB86C"/>
                <w:kern w:val="0"/>
                <w:sz w:val="18"/>
                <w:szCs w:val="18"/>
              </w:rPr>
              <w:t>cmap</w:t>
            </w:r>
            <w:proofErr w:type="spellEnd"/>
            <w:r w:rsidRPr="00432190">
              <w:rPr>
                <w:rFonts w:ascii="JetBrainsMono NF" w:eastAsia="Times New Roman" w:hAnsi="JetBrainsMono NF" w:cs="JetBrainsMono NF"/>
                <w:color w:val="FF79C6"/>
                <w:kern w:val="0"/>
                <w:sz w:val="18"/>
                <w:szCs w:val="18"/>
              </w:rPr>
              <w:t>=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Blues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5BDF01F0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xlabel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Predicted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55A421C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ylabel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Actual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42A6F18E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title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1FA8C"/>
                <w:kern w:val="0"/>
                <w:sz w:val="18"/>
                <w:szCs w:val="18"/>
              </w:rPr>
              <w:t>Confusion Matrix</w:t>
            </w:r>
            <w:r w:rsidRPr="00432190">
              <w:rPr>
                <w:rFonts w:ascii="JetBrainsMono NF" w:eastAsia="Times New Roman" w:hAnsi="JetBrainsMono NF" w:cs="JetBrainsMono NF"/>
                <w:color w:val="E9F284"/>
                <w:kern w:val="0"/>
                <w:sz w:val="18"/>
                <w:szCs w:val="18"/>
              </w:rPr>
              <w:t>'</w:t>
            </w: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)</w:t>
            </w:r>
          </w:p>
          <w:p w14:paraId="198DB612" w14:textId="77777777" w:rsidR="00432190" w:rsidRPr="00432190" w:rsidRDefault="00432190" w:rsidP="00432190">
            <w:pPr>
              <w:widowControl/>
              <w:shd w:val="clear" w:color="auto" w:fill="282A36"/>
              <w:spacing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proofErr w:type="spellStart"/>
            <w:proofErr w:type="gramStart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plt.</w:t>
            </w:r>
            <w:r w:rsidRPr="00432190">
              <w:rPr>
                <w:rFonts w:ascii="JetBrainsMono NF" w:eastAsia="Times New Roman" w:hAnsi="JetBrainsMono NF" w:cs="JetBrainsMono NF"/>
                <w:color w:val="50FA7B"/>
                <w:kern w:val="0"/>
                <w:sz w:val="18"/>
                <w:szCs w:val="18"/>
              </w:rPr>
              <w:t>show</w:t>
            </w:r>
            <w:proofErr w:type="spellEnd"/>
            <w:proofErr w:type="gramEnd"/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t>()</w:t>
            </w:r>
          </w:p>
          <w:p w14:paraId="6C8E9013" w14:textId="77777777" w:rsidR="00432190" w:rsidRPr="00432190" w:rsidRDefault="00432190" w:rsidP="00432190">
            <w:pPr>
              <w:widowControl/>
              <w:shd w:val="clear" w:color="auto" w:fill="282A36"/>
              <w:spacing w:after="240" w:line="270" w:lineRule="atLeast"/>
              <w:jc w:val="left"/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</w:pPr>
            <w:r w:rsidRPr="00432190">
              <w:rPr>
                <w:rFonts w:ascii="JetBrainsMono NF" w:eastAsia="Times New Roman" w:hAnsi="JetBrainsMono NF" w:cs="JetBrainsMono NF"/>
                <w:color w:val="F8F8F2"/>
                <w:kern w:val="0"/>
                <w:sz w:val="18"/>
                <w:szCs w:val="18"/>
              </w:rPr>
              <w:br/>
            </w:r>
          </w:p>
          <w:p w14:paraId="03256B75" w14:textId="77777777" w:rsidR="00432190" w:rsidRPr="00432190" w:rsidRDefault="00432190" w:rsidP="00432190">
            <w:pPr>
              <w:spacing w:beforeLines="50" w:before="156"/>
              <w:rPr>
                <w:rFonts w:ascii="SimHei" w:eastAsia="SimHei" w:hAnsi="SimHei" w:cs="Microsoft Sans Serif" w:hint="eastAsia"/>
                <w:sz w:val="28"/>
                <w:szCs w:val="28"/>
              </w:rPr>
            </w:pPr>
          </w:p>
          <w:p w14:paraId="2A2C0471" w14:textId="29963254" w:rsidR="000E0C43" w:rsidRPr="00E41F5C" w:rsidRDefault="00A67C85" w:rsidP="00E41F5C">
            <w:pPr>
              <w:spacing w:beforeLines="50" w:before="156"/>
              <w:rPr>
                <w:rFonts w:ascii="SimHei" w:eastAsia="SimHei" w:hAnsi="SimHei" w:cs="Microsoft Sans Serif"/>
                <w:sz w:val="28"/>
                <w:szCs w:val="28"/>
              </w:rPr>
            </w:pPr>
            <w:r w:rsidRPr="00E41F5C">
              <w:rPr>
                <w:rFonts w:ascii="SimHei" w:eastAsia="SimHei" w:hAnsi="SimHei" w:cs="Microsoft Sans Serif" w:hint="eastAsia"/>
                <w:sz w:val="28"/>
                <w:szCs w:val="28"/>
              </w:rPr>
              <w:t>五、实验结果：</w:t>
            </w:r>
          </w:p>
          <w:p w14:paraId="1EFEC16D" w14:textId="39867A66" w:rsidR="00E7592C" w:rsidRDefault="00432190" w:rsidP="00A67C85">
            <w:pPr>
              <w:spacing w:beforeLines="50" w:before="156" w:afterLines="50" w:after="156"/>
              <w:rPr>
                <w:rFonts w:ascii="SimHei" w:eastAsia="SimHei" w:hAnsi="SimHei"/>
                <w:sz w:val="24"/>
                <w:szCs w:val="24"/>
              </w:rPr>
            </w:pPr>
            <w:r w:rsidRPr="00432190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33C87EC5" wp14:editId="2DB42269">
                  <wp:extent cx="6739255" cy="4982845"/>
                  <wp:effectExtent l="0" t="0" r="0" b="0"/>
                  <wp:docPr id="1154476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4476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2190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66CF24C8" wp14:editId="33C2ECF1">
                  <wp:extent cx="6739255" cy="4982845"/>
                  <wp:effectExtent l="0" t="0" r="0" b="0"/>
                  <wp:docPr id="16945747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57470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2190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46AFF993" wp14:editId="68064874">
                  <wp:extent cx="6739255" cy="4982845"/>
                  <wp:effectExtent l="0" t="0" r="0" b="0"/>
                  <wp:docPr id="590089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08932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2190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2E3B20D8" wp14:editId="2D67CE0B">
                  <wp:extent cx="6739255" cy="4982845"/>
                  <wp:effectExtent l="0" t="0" r="0" b="0"/>
                  <wp:docPr id="1764103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41031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2190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455B22B1" wp14:editId="544ECA40">
                  <wp:extent cx="6739255" cy="4982845"/>
                  <wp:effectExtent l="0" t="0" r="0" b="0"/>
                  <wp:docPr id="577112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11220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7DF9" w:rsidRPr="00177DF9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34256A30" wp14:editId="1A678F4D">
                  <wp:extent cx="6739255" cy="4982845"/>
                  <wp:effectExtent l="0" t="0" r="0" b="0"/>
                  <wp:docPr id="1221029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029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77DF9" w:rsidRPr="00177DF9">
              <w:rPr>
                <w:rFonts w:ascii="SimHei" w:eastAsia="SimHei" w:hAnsi="SimHei"/>
                <w:sz w:val="24"/>
                <w:szCs w:val="24"/>
              </w:rPr>
              <w:lastRenderedPageBreak/>
              <w:drawing>
                <wp:inline distT="0" distB="0" distL="0" distR="0" wp14:anchorId="771276B0" wp14:editId="1A6043C3">
                  <wp:extent cx="6739255" cy="4982845"/>
                  <wp:effectExtent l="0" t="0" r="0" b="0"/>
                  <wp:docPr id="2124378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37840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9255" cy="498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D5343" w14:textId="77777777" w:rsidR="00695025" w:rsidRPr="00E41F5C" w:rsidRDefault="00A67C85" w:rsidP="00A67C85">
            <w:pPr>
              <w:spacing w:beforeLines="50" w:before="156" w:afterLines="50" w:after="156"/>
              <w:rPr>
                <w:rFonts w:ascii="SimHei" w:eastAsia="SimHei" w:hAnsi="SimHei"/>
                <w:sz w:val="28"/>
                <w:szCs w:val="28"/>
              </w:rPr>
            </w:pPr>
            <w:r w:rsidRPr="00E41F5C">
              <w:rPr>
                <w:rFonts w:ascii="SimHei" w:eastAsia="SimHei" w:hAnsi="SimHei" w:hint="eastAsia"/>
                <w:sz w:val="28"/>
                <w:szCs w:val="28"/>
              </w:rPr>
              <w:t>六、实验体会：</w:t>
            </w:r>
          </w:p>
          <w:p w14:paraId="7FF57168" w14:textId="09869ED7" w:rsidR="009F5B3B" w:rsidRDefault="00177DF9" w:rsidP="009F5B3B">
            <w:pPr>
              <w:spacing w:beforeLines="50" w:before="156" w:afterLines="50" w:after="156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  <w:r w:rsidRPr="00177DF9"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通过这次实验，我体会到了决策树和神经网络在分类问题上的应用，以及如何通过数据预处理和模型调优来提升模型性能。同时，我也学习到了如何使用</w:t>
            </w:r>
            <w:r w:rsidRPr="00177DF9"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Python</w:t>
            </w:r>
            <w:r w:rsidRPr="00177DF9">
              <w:rPr>
                <w:rFonts w:ascii="Microsoft Sans Serif" w:eastAsia="KaiTi_GB2312" w:hAnsi="Microsoft Sans Serif" w:cs="Microsoft Sans Serif" w:hint="eastAsia"/>
                <w:sz w:val="18"/>
                <w:szCs w:val="18"/>
              </w:rPr>
              <w:t>中的库来处理数据、训练模型，并进行结果的可视化分析。</w:t>
            </w:r>
          </w:p>
          <w:p w14:paraId="3E5CBE2C" w14:textId="00145556" w:rsidR="00A3588F" w:rsidRDefault="00A3588F" w:rsidP="00A3588F">
            <w:pPr>
              <w:spacing w:beforeLines="50" w:before="156" w:afterLines="50" w:after="156"/>
              <w:rPr>
                <w:rFonts w:ascii="Microsoft Sans Serif" w:eastAsia="KaiTi_GB2312" w:hAnsi="Microsoft Sans Serif" w:cs="Microsoft Sans Serif"/>
                <w:sz w:val="18"/>
                <w:szCs w:val="18"/>
              </w:rPr>
            </w:pPr>
          </w:p>
        </w:tc>
      </w:tr>
      <w:tr w:rsidR="00695025" w14:paraId="0DB76073" w14:textId="77777777">
        <w:trPr>
          <w:trHeight w:val="837"/>
          <w:jc w:val="center"/>
        </w:trPr>
        <w:tc>
          <w:tcPr>
            <w:tcW w:w="122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4" w:space="0" w:color="auto"/>
            </w:tcBorders>
            <w:vAlign w:val="center"/>
          </w:tcPr>
          <w:p w14:paraId="055BC85B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lastRenderedPageBreak/>
              <w:t>教</w:t>
            </w: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 xml:space="preserve"> </w:t>
            </w: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>师</w:t>
            </w:r>
          </w:p>
          <w:p w14:paraId="2D21EC07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>评</w:t>
            </w: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 xml:space="preserve"> </w:t>
            </w:r>
            <w:r>
              <w:rPr>
                <w:rFonts w:ascii="Microsoft Sans Serif" w:hAnsi="Microsoft Sans Serif" w:cs="Microsoft Sans Serif" w:hint="eastAsia"/>
                <w:sz w:val="18"/>
                <w:szCs w:val="18"/>
              </w:rPr>
              <w:t>语</w:t>
            </w:r>
          </w:p>
        </w:tc>
        <w:tc>
          <w:tcPr>
            <w:tcW w:w="9608" w:type="dxa"/>
            <w:gridSpan w:val="6"/>
            <w:tcBorders>
              <w:top w:val="single" w:sz="4" w:space="0" w:color="auto"/>
              <w:left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09689F63" w14:textId="77777777" w:rsidR="00695025" w:rsidRDefault="00695025">
            <w:pPr>
              <w:jc w:val="center"/>
              <w:rPr>
                <w:rFonts w:ascii="Microsoft Sans Serif" w:hAnsi="Microsoft Sans Serif" w:cs="Microsoft Sans Serif"/>
                <w:sz w:val="18"/>
                <w:szCs w:val="18"/>
              </w:rPr>
            </w:pPr>
          </w:p>
        </w:tc>
      </w:tr>
    </w:tbl>
    <w:p w14:paraId="4EFBDA31" w14:textId="77777777" w:rsidR="00695025" w:rsidRDefault="00695025">
      <w:pPr>
        <w:rPr>
          <w:rFonts w:ascii="Microsoft Sans Serif" w:hAnsi="Microsoft Sans Serif" w:cs="Microsoft Sans Serif"/>
          <w:szCs w:val="21"/>
        </w:rPr>
      </w:pPr>
    </w:p>
    <w:sectPr w:rsidR="00695025">
      <w:pgSz w:w="11906" w:h="16838"/>
      <w:pgMar w:top="1440" w:right="1800" w:bottom="1440" w:left="1800" w:header="851" w:footer="992" w:gutter="284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06799E" w14:textId="77777777" w:rsidR="007A3829" w:rsidRDefault="007A3829" w:rsidP="005132A8">
      <w:r>
        <w:separator/>
      </w:r>
    </w:p>
  </w:endnote>
  <w:endnote w:type="continuationSeparator" w:id="0">
    <w:p w14:paraId="37C0F980" w14:textId="77777777" w:rsidR="007A3829" w:rsidRDefault="007A3829" w:rsidP="005132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KaiTi_GB2312">
    <w:altName w:val="KaiTi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JetBrainsMono NF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70954C" w14:textId="77777777" w:rsidR="007A3829" w:rsidRDefault="007A3829" w:rsidP="005132A8">
      <w:r>
        <w:separator/>
      </w:r>
    </w:p>
  </w:footnote>
  <w:footnote w:type="continuationSeparator" w:id="0">
    <w:p w14:paraId="5D4094DF" w14:textId="77777777" w:rsidR="007A3829" w:rsidRDefault="007A3829" w:rsidP="005132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C52D4"/>
    <w:multiLevelType w:val="multilevel"/>
    <w:tmpl w:val="95BE1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9865B2"/>
    <w:multiLevelType w:val="multilevel"/>
    <w:tmpl w:val="1A9865B2"/>
    <w:lvl w:ilvl="0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>
      <w:start w:val="1"/>
      <w:numFmt w:val="decimal"/>
      <w:lvlText w:val="(%2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 w15:restartNumberingAfterBreak="0">
    <w:nsid w:val="28BA114C"/>
    <w:multiLevelType w:val="multilevel"/>
    <w:tmpl w:val="9F34F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F914D8"/>
    <w:multiLevelType w:val="multilevel"/>
    <w:tmpl w:val="90E4F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6EC0D09"/>
    <w:multiLevelType w:val="multilevel"/>
    <w:tmpl w:val="6A386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CE7B3E"/>
    <w:multiLevelType w:val="multilevel"/>
    <w:tmpl w:val="4ECE7B3E"/>
    <w:lvl w:ilvl="0">
      <w:start w:val="1"/>
      <w:numFmt w:val="decimal"/>
      <w:lvlText w:val="(%1)"/>
      <w:lvlJc w:val="left"/>
      <w:pPr>
        <w:tabs>
          <w:tab w:val="num" w:pos="1260"/>
        </w:tabs>
        <w:ind w:left="126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565DA52A"/>
    <w:multiLevelType w:val="singleLevel"/>
    <w:tmpl w:val="565DA52A"/>
    <w:lvl w:ilvl="0">
      <w:start w:val="2"/>
      <w:numFmt w:val="chineseCounting"/>
      <w:suff w:val="nothing"/>
      <w:lvlText w:val="%1、"/>
      <w:lvlJc w:val="left"/>
    </w:lvl>
  </w:abstractNum>
  <w:abstractNum w:abstractNumId="7" w15:restartNumberingAfterBreak="0">
    <w:nsid w:val="565DA7DF"/>
    <w:multiLevelType w:val="singleLevel"/>
    <w:tmpl w:val="565DA7DF"/>
    <w:lvl w:ilvl="0">
      <w:start w:val="4"/>
      <w:numFmt w:val="decimal"/>
      <w:suff w:val="space"/>
      <w:lvlText w:val="%1."/>
      <w:lvlJc w:val="left"/>
    </w:lvl>
  </w:abstractNum>
  <w:abstractNum w:abstractNumId="8" w15:restartNumberingAfterBreak="0">
    <w:nsid w:val="565DA99A"/>
    <w:multiLevelType w:val="singleLevel"/>
    <w:tmpl w:val="565DA99A"/>
    <w:lvl w:ilvl="0">
      <w:start w:val="5"/>
      <w:numFmt w:val="decimal"/>
      <w:suff w:val="nothing"/>
      <w:lvlText w:val="%1、"/>
      <w:lvlJc w:val="left"/>
    </w:lvl>
  </w:abstractNum>
  <w:abstractNum w:abstractNumId="9" w15:restartNumberingAfterBreak="0">
    <w:nsid w:val="565DACC6"/>
    <w:multiLevelType w:val="singleLevel"/>
    <w:tmpl w:val="565DACC6"/>
    <w:lvl w:ilvl="0">
      <w:start w:val="6"/>
      <w:numFmt w:val="chineseCounting"/>
      <w:suff w:val="nothing"/>
      <w:lvlText w:val="%1、"/>
      <w:lvlJc w:val="left"/>
    </w:lvl>
  </w:abstractNum>
  <w:abstractNum w:abstractNumId="10" w15:restartNumberingAfterBreak="0">
    <w:nsid w:val="5D955F35"/>
    <w:multiLevelType w:val="multilevel"/>
    <w:tmpl w:val="73307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9EC5B1E"/>
    <w:multiLevelType w:val="multilevel"/>
    <w:tmpl w:val="903E38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48109974">
    <w:abstractNumId w:val="6"/>
  </w:num>
  <w:num w:numId="2" w16cid:durableId="1391853687">
    <w:abstractNumId w:val="7"/>
  </w:num>
  <w:num w:numId="3" w16cid:durableId="1402171150">
    <w:abstractNumId w:val="8"/>
  </w:num>
  <w:num w:numId="4" w16cid:durableId="331567911">
    <w:abstractNumId w:val="1"/>
  </w:num>
  <w:num w:numId="5" w16cid:durableId="1614943871">
    <w:abstractNumId w:val="5"/>
  </w:num>
  <w:num w:numId="6" w16cid:durableId="1726220095">
    <w:abstractNumId w:val="9"/>
  </w:num>
  <w:num w:numId="7" w16cid:durableId="1188446015">
    <w:abstractNumId w:val="0"/>
  </w:num>
  <w:num w:numId="8" w16cid:durableId="1339772695">
    <w:abstractNumId w:val="2"/>
  </w:num>
  <w:num w:numId="9" w16cid:durableId="944386239">
    <w:abstractNumId w:val="10"/>
  </w:num>
  <w:num w:numId="10" w16cid:durableId="560948974">
    <w:abstractNumId w:val="11"/>
  </w:num>
  <w:num w:numId="11" w16cid:durableId="363751102">
    <w:abstractNumId w:val="3"/>
  </w:num>
  <w:num w:numId="12" w16cid:durableId="13252797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6"/>
  <w:mirrorMargins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9BC"/>
    <w:rsid w:val="00016419"/>
    <w:rsid w:val="000254A1"/>
    <w:rsid w:val="000369BC"/>
    <w:rsid w:val="00040853"/>
    <w:rsid w:val="00062CAE"/>
    <w:rsid w:val="000B1B09"/>
    <w:rsid w:val="000B3109"/>
    <w:rsid w:val="000D3E79"/>
    <w:rsid w:val="000E0C43"/>
    <w:rsid w:val="000E553E"/>
    <w:rsid w:val="000F09AB"/>
    <w:rsid w:val="000F5C06"/>
    <w:rsid w:val="000F7124"/>
    <w:rsid w:val="001025DC"/>
    <w:rsid w:val="001058BB"/>
    <w:rsid w:val="0013771D"/>
    <w:rsid w:val="001415B5"/>
    <w:rsid w:val="0015201C"/>
    <w:rsid w:val="00172545"/>
    <w:rsid w:val="00177DF9"/>
    <w:rsid w:val="001D3948"/>
    <w:rsid w:val="001F588A"/>
    <w:rsid w:val="00203C69"/>
    <w:rsid w:val="0022295C"/>
    <w:rsid w:val="00222D17"/>
    <w:rsid w:val="00225C1C"/>
    <w:rsid w:val="00231C7D"/>
    <w:rsid w:val="00232D91"/>
    <w:rsid w:val="00243A8A"/>
    <w:rsid w:val="002735D1"/>
    <w:rsid w:val="00273E7D"/>
    <w:rsid w:val="0028225C"/>
    <w:rsid w:val="00283BA9"/>
    <w:rsid w:val="00287243"/>
    <w:rsid w:val="002B6EDD"/>
    <w:rsid w:val="002C6B00"/>
    <w:rsid w:val="002F2595"/>
    <w:rsid w:val="0030213F"/>
    <w:rsid w:val="00315C19"/>
    <w:rsid w:val="003177A8"/>
    <w:rsid w:val="00326A32"/>
    <w:rsid w:val="00364FDA"/>
    <w:rsid w:val="00380E62"/>
    <w:rsid w:val="00391255"/>
    <w:rsid w:val="00392FE9"/>
    <w:rsid w:val="003C790E"/>
    <w:rsid w:val="003D2A9B"/>
    <w:rsid w:val="003D5013"/>
    <w:rsid w:val="003E15E5"/>
    <w:rsid w:val="003F0488"/>
    <w:rsid w:val="003F48C8"/>
    <w:rsid w:val="003F6C30"/>
    <w:rsid w:val="004270AF"/>
    <w:rsid w:val="00432190"/>
    <w:rsid w:val="00453709"/>
    <w:rsid w:val="00456C4D"/>
    <w:rsid w:val="00484A16"/>
    <w:rsid w:val="004A010F"/>
    <w:rsid w:val="004F3FDD"/>
    <w:rsid w:val="004F4255"/>
    <w:rsid w:val="005132A8"/>
    <w:rsid w:val="00523FAC"/>
    <w:rsid w:val="00551CB7"/>
    <w:rsid w:val="00574F5B"/>
    <w:rsid w:val="00595E86"/>
    <w:rsid w:val="005B46D8"/>
    <w:rsid w:val="005D0600"/>
    <w:rsid w:val="005E6BB6"/>
    <w:rsid w:val="005F1367"/>
    <w:rsid w:val="006216EB"/>
    <w:rsid w:val="006241C0"/>
    <w:rsid w:val="00646EE5"/>
    <w:rsid w:val="006675B2"/>
    <w:rsid w:val="00672F5C"/>
    <w:rsid w:val="00680B56"/>
    <w:rsid w:val="00684ABC"/>
    <w:rsid w:val="00686887"/>
    <w:rsid w:val="00694069"/>
    <w:rsid w:val="00695025"/>
    <w:rsid w:val="006966CB"/>
    <w:rsid w:val="006A5453"/>
    <w:rsid w:val="006C2C6F"/>
    <w:rsid w:val="006C3BB2"/>
    <w:rsid w:val="006C4022"/>
    <w:rsid w:val="006C507B"/>
    <w:rsid w:val="00714058"/>
    <w:rsid w:val="007151D2"/>
    <w:rsid w:val="00726BFF"/>
    <w:rsid w:val="007349EC"/>
    <w:rsid w:val="00740C32"/>
    <w:rsid w:val="007431B4"/>
    <w:rsid w:val="0077544E"/>
    <w:rsid w:val="007A3829"/>
    <w:rsid w:val="007C26DA"/>
    <w:rsid w:val="007C401E"/>
    <w:rsid w:val="00804C35"/>
    <w:rsid w:val="00812C6F"/>
    <w:rsid w:val="0081450F"/>
    <w:rsid w:val="00821A49"/>
    <w:rsid w:val="00826E63"/>
    <w:rsid w:val="00831F11"/>
    <w:rsid w:val="00875CDC"/>
    <w:rsid w:val="008A6564"/>
    <w:rsid w:val="008B1A33"/>
    <w:rsid w:val="008B76F3"/>
    <w:rsid w:val="008E69EA"/>
    <w:rsid w:val="00907328"/>
    <w:rsid w:val="00914DE0"/>
    <w:rsid w:val="009236AF"/>
    <w:rsid w:val="009255B7"/>
    <w:rsid w:val="00927966"/>
    <w:rsid w:val="009347F6"/>
    <w:rsid w:val="009670F1"/>
    <w:rsid w:val="00967287"/>
    <w:rsid w:val="009906AF"/>
    <w:rsid w:val="009B5225"/>
    <w:rsid w:val="009D2C41"/>
    <w:rsid w:val="009D388E"/>
    <w:rsid w:val="009F5B3B"/>
    <w:rsid w:val="00A02E4A"/>
    <w:rsid w:val="00A25036"/>
    <w:rsid w:val="00A30245"/>
    <w:rsid w:val="00A329FB"/>
    <w:rsid w:val="00A3588F"/>
    <w:rsid w:val="00A41CFE"/>
    <w:rsid w:val="00A4409B"/>
    <w:rsid w:val="00A613A2"/>
    <w:rsid w:val="00A65AF1"/>
    <w:rsid w:val="00A6605E"/>
    <w:rsid w:val="00A67C85"/>
    <w:rsid w:val="00A81E07"/>
    <w:rsid w:val="00AD4C5E"/>
    <w:rsid w:val="00AD6A10"/>
    <w:rsid w:val="00AE3641"/>
    <w:rsid w:val="00AE46E8"/>
    <w:rsid w:val="00B26776"/>
    <w:rsid w:val="00B331B4"/>
    <w:rsid w:val="00B440F4"/>
    <w:rsid w:val="00B52995"/>
    <w:rsid w:val="00B5480B"/>
    <w:rsid w:val="00B63BF9"/>
    <w:rsid w:val="00B65192"/>
    <w:rsid w:val="00BA426D"/>
    <w:rsid w:val="00BC062C"/>
    <w:rsid w:val="00BC4C29"/>
    <w:rsid w:val="00BC5AF0"/>
    <w:rsid w:val="00BD5031"/>
    <w:rsid w:val="00BF414E"/>
    <w:rsid w:val="00C0622B"/>
    <w:rsid w:val="00C30987"/>
    <w:rsid w:val="00C41BDA"/>
    <w:rsid w:val="00C45C6A"/>
    <w:rsid w:val="00C53812"/>
    <w:rsid w:val="00C73F1D"/>
    <w:rsid w:val="00C85EC0"/>
    <w:rsid w:val="00CA01BE"/>
    <w:rsid w:val="00CA11B7"/>
    <w:rsid w:val="00CC28E1"/>
    <w:rsid w:val="00CE44EE"/>
    <w:rsid w:val="00CF5E56"/>
    <w:rsid w:val="00D03C67"/>
    <w:rsid w:val="00D16A29"/>
    <w:rsid w:val="00D2218D"/>
    <w:rsid w:val="00D24EFE"/>
    <w:rsid w:val="00D36CE5"/>
    <w:rsid w:val="00D36F1B"/>
    <w:rsid w:val="00D83AE9"/>
    <w:rsid w:val="00DA56E1"/>
    <w:rsid w:val="00DB478F"/>
    <w:rsid w:val="00DD36CE"/>
    <w:rsid w:val="00DE3404"/>
    <w:rsid w:val="00E1558A"/>
    <w:rsid w:val="00E33E51"/>
    <w:rsid w:val="00E35BA5"/>
    <w:rsid w:val="00E41F5C"/>
    <w:rsid w:val="00E7592C"/>
    <w:rsid w:val="00E77659"/>
    <w:rsid w:val="00E86221"/>
    <w:rsid w:val="00E938C3"/>
    <w:rsid w:val="00EA0674"/>
    <w:rsid w:val="00EF531D"/>
    <w:rsid w:val="00F00354"/>
    <w:rsid w:val="00F10310"/>
    <w:rsid w:val="00F11DC7"/>
    <w:rsid w:val="00F16822"/>
    <w:rsid w:val="00F247BA"/>
    <w:rsid w:val="00F40135"/>
    <w:rsid w:val="00F4775A"/>
    <w:rsid w:val="00F75425"/>
    <w:rsid w:val="00FC438D"/>
    <w:rsid w:val="00FE634B"/>
    <w:rsid w:val="00FF2EAE"/>
    <w:rsid w:val="029F3754"/>
    <w:rsid w:val="79E1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70444DE"/>
  <w15:chartTrackingRefBased/>
  <w15:docId w15:val="{66D5D3FB-E304-4764-B44E-B5E88CA7D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iPriority="0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478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478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widowControl/>
      <w:spacing w:before="120" w:line="252" w:lineRule="auto"/>
      <w:outlineLvl w:val="2"/>
    </w:pPr>
    <w:rPr>
      <w:rFonts w:ascii="Calibri Light" w:hAnsi="Calibri Light"/>
      <w:spacing w:val="4"/>
      <w:kern w:val="0"/>
      <w:sz w:val="24"/>
      <w:szCs w:val="24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erChar">
    <w:name w:val="Footer Char"/>
    <w:link w:val="Footer"/>
    <w:uiPriority w:val="99"/>
    <w:semiHidden/>
    <w:rPr>
      <w:sz w:val="18"/>
      <w:szCs w:val="18"/>
    </w:rPr>
  </w:style>
  <w:style w:type="character" w:customStyle="1" w:styleId="HeaderChar">
    <w:name w:val="Header Char"/>
    <w:link w:val="Header"/>
    <w:uiPriority w:val="99"/>
    <w:semiHidden/>
    <w:rPr>
      <w:sz w:val="18"/>
      <w:szCs w:val="18"/>
    </w:rPr>
  </w:style>
  <w:style w:type="character" w:customStyle="1" w:styleId="Heading3Char">
    <w:name w:val="Heading 3 Char"/>
    <w:link w:val="Heading3"/>
    <w:rPr>
      <w:rFonts w:ascii="Calibri Light" w:hAnsi="Calibri Light"/>
      <w:spacing w:val="4"/>
      <w:sz w:val="24"/>
      <w:szCs w:val="24"/>
    </w:rPr>
  </w:style>
  <w:style w:type="character" w:customStyle="1" w:styleId="PlainTextChar">
    <w:name w:val="Plain Text Char"/>
    <w:link w:val="PlainText"/>
    <w:rPr>
      <w:rFonts w:ascii="SimSun" w:hAnsi="Courier New" w:cs="Courier New"/>
      <w:kern w:val="2"/>
      <w:sz w:val="21"/>
      <w:szCs w:val="21"/>
    </w:rPr>
  </w:style>
  <w:style w:type="paragraph" w:styleId="ListParagraph">
    <w:name w:val="List Paragraph"/>
    <w:basedOn w:val="Normal"/>
    <w:uiPriority w:val="34"/>
    <w:qFormat/>
    <w:pPr>
      <w:ind w:firstLineChars="200" w:firstLine="420"/>
    </w:pPr>
  </w:style>
  <w:style w:type="paragraph" w:customStyle="1" w:styleId="a">
    <w:name w:val="表内容"/>
    <w:basedOn w:val="Normal"/>
    <w:pPr>
      <w:jc w:val="left"/>
    </w:pPr>
    <w:rPr>
      <w:szCs w:val="24"/>
    </w:rPr>
  </w:style>
  <w:style w:type="paragraph" w:customStyle="1" w:styleId="a0">
    <w:name w:val="表格上标"/>
    <w:basedOn w:val="Normal"/>
    <w:pPr>
      <w:spacing w:beforeLines="50" w:before="156"/>
      <w:jc w:val="center"/>
    </w:pPr>
    <w:rPr>
      <w:szCs w:val="24"/>
    </w:rPr>
  </w:style>
  <w:style w:type="paragraph" w:styleId="PlainText">
    <w:name w:val="Plain Text"/>
    <w:basedOn w:val="Normal"/>
    <w:link w:val="PlainTextChar"/>
    <w:rPr>
      <w:rFonts w:ascii="SimSun" w:hAnsi="Courier New"/>
      <w:szCs w:val="21"/>
      <w:lang w:val="x-none" w:eastAsia="x-none"/>
    </w:rPr>
  </w:style>
  <w:style w:type="paragraph" w:styleId="Header">
    <w:name w:val="header"/>
    <w:basedOn w:val="Normal"/>
    <w:link w:val="Header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  <w:lang w:val="x-none" w:eastAsia="x-non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  <w:lang w:val="x-none" w:eastAsia="x-none"/>
    </w:rPr>
  </w:style>
  <w:style w:type="paragraph" w:customStyle="1" w:styleId="a1">
    <w:name w:val="表标题"/>
    <w:basedOn w:val="Normal"/>
    <w:pPr>
      <w:jc w:val="center"/>
    </w:pPr>
    <w:rPr>
      <w:szCs w:val="24"/>
    </w:rPr>
  </w:style>
  <w:style w:type="table" w:styleId="TableGrid">
    <w:name w:val="Table Grid"/>
    <w:basedOn w:val="TableNormal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semiHidden/>
    <w:unhideWhenUsed/>
    <w:rsid w:val="009B5225"/>
    <w:rPr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9B5225"/>
  </w:style>
  <w:style w:type="paragraph" w:customStyle="1" w:styleId="msonormal0">
    <w:name w:val="msonormal"/>
    <w:basedOn w:val="Normal"/>
    <w:rsid w:val="009B5225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B478F"/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478F"/>
    <w:rPr>
      <w:rFonts w:asciiTheme="majorHAnsi" w:eastAsiaTheme="majorEastAsia" w:hAnsiTheme="majorHAnsi" w:cstheme="majorBidi"/>
      <w:color w:val="0F4761" w:themeColor="accent1" w:themeShade="BF"/>
      <w:kern w:val="2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7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5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6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02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9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8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01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5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9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1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5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4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16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3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7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3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7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3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36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3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6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7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27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39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10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5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7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1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49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5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15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07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1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5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5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2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6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8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6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6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9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5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2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0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6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4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66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5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0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7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3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5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2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49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7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5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73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2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02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7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03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Computer%20Science\SQL\&#25968;&#25454;&#24211;&#35797;&#39564;&#25253;&#21578;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E:\Computer Science\SQL\数据库试验报告.dot</Template>
  <TotalTime>63</TotalTime>
  <Pages>14</Pages>
  <Words>1017</Words>
  <Characters>5800</Characters>
  <Application>Microsoft Office Word</Application>
  <DocSecurity>0</DocSecurity>
  <PresentationFormat/>
  <Lines>48</Lines>
  <Paragraphs>13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山西大学计算机与信息技术学院</vt:lpstr>
    </vt:vector>
  </TitlesOfParts>
  <Company>山西大学计算机与信息技术学院</Company>
  <LinksUpToDate>false</LinksUpToDate>
  <CharactersWithSpaces>6804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山西大学计算机与信息技术学院</dc:title>
  <dc:subject/>
  <dc:creator>Sapphire</dc:creator>
  <cp:keywords/>
  <cp:lastModifiedBy>Jing Li</cp:lastModifiedBy>
  <cp:revision>10</cp:revision>
  <cp:lastPrinted>2015-12-01T10:17:00Z</cp:lastPrinted>
  <dcterms:created xsi:type="dcterms:W3CDTF">2024-09-14T08:25:00Z</dcterms:created>
  <dcterms:modified xsi:type="dcterms:W3CDTF">2024-10-28T09:02:00Z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2052-9.1.0.5218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2024-09-14T10:13:24Z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6cd30193-a1e2-4985-94e4-4beef1cafa5f</vt:lpwstr>
  </property>
  <property fmtid="{D5CDD505-2E9C-101B-9397-08002B2CF9AE}" pid="8" name="MSIP_Label_defa4170-0d19-0005-0004-bc88714345d2_ActionId">
    <vt:lpwstr>8f09f11d-a421-4372-a601-101115ba6884</vt:lpwstr>
  </property>
  <property fmtid="{D5CDD505-2E9C-101B-9397-08002B2CF9AE}" pid="9" name="MSIP_Label_defa4170-0d19-0005-0004-bc88714345d2_ContentBits">
    <vt:lpwstr>0</vt:lpwstr>
  </property>
</Properties>
</file>